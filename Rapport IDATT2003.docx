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W w:w="9072" w:type="dxa"/>
        <w:tblInd w:w="71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V w:val="single" w:color="auto" w:sz="6" w:space="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599"/>
        <w:gridCol w:w="1921"/>
      </w:tblGrid>
      <w:tr w:rsidR="00E0610E" w:rsidTr="71B2E173" w14:paraId="2D9AB6AE" w14:textId="77777777">
        <w:trPr>
          <w:trHeight w:val="320"/>
          <w:tblHeader/>
        </w:trPr>
        <w:tc>
          <w:tcPr>
            <w:tcW w:w="9072" w:type="dxa"/>
            <w:gridSpan w:val="4"/>
            <w:tcBorders>
              <w:bottom w:val="nil"/>
            </w:tcBorders>
            <w:tcMar/>
          </w:tcPr>
          <w:p w:rsidR="00E0610E" w:rsidRDefault="00E0610E" w14:paraId="781A8CDB" w14:textId="77777777">
            <w:pPr>
              <w:pStyle w:val="Tabellovsk"/>
            </w:pPr>
            <w:r>
              <w:t>Kandidatnummer(e)</w:t>
            </w:r>
            <w:r w:rsidR="00703F69">
              <w:t>/Navn</w:t>
            </w:r>
            <w:r>
              <w:t>:</w:t>
            </w:r>
          </w:p>
        </w:tc>
      </w:tr>
      <w:tr w:rsidR="00E0610E" w:rsidTr="71B2E173" w14:paraId="0CCDEAB7" w14:textId="77777777">
        <w:trPr>
          <w:trHeight w:val="900"/>
          <w:tblHeader/>
        </w:trPr>
        <w:tc>
          <w:tcPr>
            <w:tcW w:w="9072" w:type="dxa"/>
            <w:gridSpan w:val="4"/>
            <w:tcBorders>
              <w:top w:val="nil"/>
              <w:bottom w:val="single" w:color="auto" w:sz="6" w:space="0"/>
            </w:tcBorders>
            <w:tcMar/>
          </w:tcPr>
          <w:p w:rsidR="00E0610E" w:rsidRDefault="00E0610E" w14:paraId="421BAC3A" w14:textId="51D50D55">
            <w:r w:rsidR="4689F0D9">
              <w:rPr/>
              <w:t>Ida Aspenes-Isaksen</w:t>
            </w:r>
          </w:p>
          <w:p w:rsidR="00E0610E" w:rsidRDefault="00E0610E" w14:paraId="235EF446" w14:textId="7ACB6003">
            <w:r w:rsidR="4689F0D9">
              <w:rPr/>
              <w:t>Julie Bao Thi Tran</w:t>
            </w:r>
          </w:p>
        </w:tc>
      </w:tr>
      <w:tr w:rsidR="00660189" w:rsidTr="71B2E173" w14:paraId="4A327DB6" w14:textId="77777777">
        <w:trPr>
          <w:trHeight w:val="320"/>
        </w:trPr>
        <w:tc>
          <w:tcPr>
            <w:tcW w:w="993" w:type="dxa"/>
            <w:tcMar/>
          </w:tcPr>
          <w:p w:rsidR="00660189" w:rsidRDefault="00660189" w14:paraId="52B21452" w14:textId="77777777">
            <w:pPr>
              <w:pStyle w:val="Tabellovsk"/>
            </w:pPr>
            <w:bookmarkStart w:name="Veileder" w:id="1"/>
            <w:bookmarkEnd w:id="1"/>
            <w:r>
              <w:t>Dato:</w:t>
            </w:r>
          </w:p>
        </w:tc>
        <w:tc>
          <w:tcPr>
            <w:tcW w:w="1559" w:type="dxa"/>
            <w:tcMar/>
          </w:tcPr>
          <w:p w:rsidR="00660189" w:rsidRDefault="00660189" w14:paraId="14C25D37" w14:textId="77777777">
            <w:pPr>
              <w:pStyle w:val="Tabellovsk"/>
            </w:pPr>
            <w:r>
              <w:t>Fagkode:</w:t>
            </w:r>
          </w:p>
        </w:tc>
        <w:tc>
          <w:tcPr>
            <w:tcW w:w="4599" w:type="dxa"/>
            <w:tcMar/>
          </w:tcPr>
          <w:p w:rsidR="00660189" w:rsidRDefault="00660189" w14:paraId="7F7ECF22" w14:textId="77777777">
            <w:pPr>
              <w:pStyle w:val="Tabellovsk"/>
            </w:pPr>
            <w:r>
              <w:t>Studium:</w:t>
            </w:r>
          </w:p>
        </w:tc>
        <w:tc>
          <w:tcPr>
            <w:tcW w:w="1921" w:type="dxa"/>
            <w:tcMar/>
          </w:tcPr>
          <w:p w:rsidR="00660189" w:rsidRDefault="00660189" w14:paraId="3EDD487B" w14:textId="77777777">
            <w:pPr>
              <w:pStyle w:val="Tabellovsk"/>
            </w:pPr>
            <w:r>
              <w:t>Ant sider/bilag:</w:t>
            </w:r>
          </w:p>
        </w:tc>
      </w:tr>
      <w:tr w:rsidR="00660189" w:rsidTr="71B2E173" w14:paraId="601288AB" w14:textId="77777777">
        <w:trPr>
          <w:trHeight w:val="320"/>
        </w:trPr>
        <w:tc>
          <w:tcPr>
            <w:tcW w:w="993" w:type="dxa"/>
            <w:tcMar/>
          </w:tcPr>
          <w:p w:rsidR="00660189" w:rsidP="71B2E173" w:rsidRDefault="00660189" w14:paraId="0E0D7F98" w14:textId="12E026B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BB56741">
              <w:rPr/>
              <w:t>23.05.2025</w:t>
            </w:r>
          </w:p>
        </w:tc>
        <w:tc>
          <w:tcPr>
            <w:tcW w:w="1559" w:type="dxa"/>
            <w:tcMar/>
          </w:tcPr>
          <w:p w:rsidR="00660189" w:rsidRDefault="00660189" w14:paraId="36E4A0D8" w14:textId="625D2B36">
            <w:r w:rsidR="4BB56741">
              <w:rPr/>
              <w:t>IDATT2003</w:t>
            </w:r>
          </w:p>
        </w:tc>
        <w:tc>
          <w:tcPr>
            <w:tcW w:w="4599" w:type="dxa"/>
            <w:tcMar/>
          </w:tcPr>
          <w:p w:rsidR="00660189" w:rsidRDefault="00660189" w14:paraId="7BFB41E7" w14:textId="082110BE">
            <w:pPr>
              <w:jc w:val="center"/>
            </w:pPr>
            <w:bookmarkStart w:name="Versjonsnr" w:id="3"/>
            <w:bookmarkStart w:name="Studie" w:id="4"/>
            <w:bookmarkEnd w:id="3"/>
            <w:bookmarkEnd w:id="4"/>
            <w:r w:rsidR="4BB56741">
              <w:rPr/>
              <w:t>Dataingeniør</w:t>
            </w:r>
          </w:p>
        </w:tc>
        <w:bookmarkStart w:name="Sider" w:id="5"/>
        <w:bookmarkEnd w:id="5"/>
        <w:tc>
          <w:tcPr>
            <w:tcW w:w="1921" w:type="dxa"/>
            <w:tcMar/>
          </w:tcPr>
          <w:p w:rsidR="00660189" w:rsidRDefault="00703F69" w14:paraId="711C2709" w14:textId="77777777">
            <w:pPr>
              <w:jc w:val="center"/>
            </w:pPr>
            <w:r>
              <w:fldChar w:fldCharType="begin"/>
            </w:r>
            <w:r>
              <w:instrText xml:space="preserve"> NUMPAGES  \* MERGEFORMAT </w:instrText>
            </w:r>
            <w:r>
              <w:fldChar w:fldCharType="separate"/>
            </w:r>
            <w:r w:rsidR="00D63574">
              <w:rPr>
                <w:noProof/>
              </w:rPr>
              <w:t>3</w:t>
            </w:r>
            <w:r>
              <w:fldChar w:fldCharType="end"/>
            </w:r>
            <w:r w:rsidR="00660189">
              <w:t xml:space="preserve"> / </w:t>
            </w:r>
            <w:bookmarkStart w:name="Bilag" w:id="6"/>
            <w:bookmarkStart w:name="Bibiloteknr" w:id="7"/>
            <w:bookmarkEnd w:id="6"/>
            <w:bookmarkEnd w:id="7"/>
          </w:p>
        </w:tc>
      </w:tr>
    </w:tbl>
    <w:p w:rsidR="00E0610E" w:rsidRDefault="00E0610E" w14:paraId="4211E076" w14:textId="77777777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0610E" w:rsidTr="71B2E173" w14:paraId="30BB4F36" w14:textId="77777777">
        <w:trPr>
          <w:trHeight w:val="320"/>
        </w:trPr>
        <w:tc>
          <w:tcPr>
            <w:tcW w:w="907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/>
          </w:tcPr>
          <w:p w:rsidR="00E0610E" w:rsidRDefault="00660189" w14:paraId="42DCEEA0" w14:textId="17E3A49F">
            <w:pPr>
              <w:pStyle w:val="Tabellovsk"/>
            </w:pPr>
            <w:r w:rsidR="602091AF">
              <w:rPr/>
              <w:t>Faglærer</w:t>
            </w:r>
            <w:r w:rsidR="00E0610E">
              <w:rPr/>
              <w:t>(e</w:t>
            </w:r>
            <w:r w:rsidR="00E0610E">
              <w:rPr/>
              <w:t>):</w:t>
            </w:r>
          </w:p>
        </w:tc>
      </w:tr>
      <w:tr w:rsidR="00E0610E" w:rsidTr="71B2E173" w14:paraId="0D11939F" w14:textId="77777777">
        <w:trPr>
          <w:trHeight w:val="900"/>
        </w:trPr>
        <w:tc>
          <w:tcPr>
            <w:tcW w:w="9072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5F61B24D" w:rsidRDefault="5F61B24D" w14:paraId="393015B5" w14:textId="061ECD3C">
            <w:r w:rsidR="5F61B24D">
              <w:rPr/>
              <w:t>Atle Olsø</w:t>
            </w:r>
          </w:p>
          <w:p w:rsidR="00453BD5" w:rsidRDefault="00453BD5" w14:paraId="0806EF28" w14:textId="610286BC">
            <w:r w:rsidR="5F61B24D">
              <w:rPr/>
              <w:t>Majid Rouhani</w:t>
            </w:r>
          </w:p>
        </w:tc>
      </w:tr>
    </w:tbl>
    <w:p w:rsidR="00E0610E" w:rsidRDefault="00E0610E" w14:paraId="7658F62D" w14:textId="77777777"/>
    <w:p w:rsidR="00E0610E" w:rsidRDefault="00E0610E" w14:paraId="4DE91E1F" w14:textId="77777777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0610E" w:rsidTr="67989737" w14:paraId="35E9C049" w14:textId="77777777">
        <w:trPr>
          <w:trHeight w:val="320"/>
        </w:trPr>
        <w:tc>
          <w:tcPr>
            <w:tcW w:w="907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/>
          </w:tcPr>
          <w:p w:rsidR="00E0610E" w:rsidRDefault="00E0610E" w14:paraId="03357C2F" w14:textId="6F10CBB2">
            <w:pPr>
              <w:pStyle w:val="Tabellovsk"/>
            </w:pPr>
            <w:r w:rsidR="00E0610E">
              <w:rPr/>
              <w:t>Tittel:</w:t>
            </w:r>
          </w:p>
        </w:tc>
      </w:tr>
      <w:tr w:rsidR="00E0610E" w:rsidTr="67989737" w14:paraId="57CEE4DF" w14:textId="77777777">
        <w:trPr>
          <w:trHeight w:val="900"/>
        </w:trPr>
        <w:tc>
          <w:tcPr>
            <w:tcW w:w="9072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E0610E" w:rsidRDefault="00E0610E" w14:paraId="6382869D" w14:textId="77777777">
            <w:bookmarkStart w:name="Tittel2" w:id="8"/>
            <w:bookmarkEnd w:id="8"/>
          </w:p>
          <w:p w:rsidR="00453BD5" w:rsidRDefault="00453BD5" w14:paraId="21731A91" w14:textId="7147D0EC">
            <w:r w:rsidR="542786B4">
              <w:rPr/>
              <w:t>Prosjekt i IDATT2003</w:t>
            </w:r>
          </w:p>
        </w:tc>
      </w:tr>
    </w:tbl>
    <w:p w:rsidR="00E0610E" w:rsidRDefault="00E0610E" w14:paraId="372F21B1" w14:textId="77777777"/>
    <w:p w:rsidR="00E0610E" w:rsidRDefault="00E0610E" w14:paraId="262C659C" w14:textId="77777777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0610E" w:rsidTr="4ADA3C2D" w14:paraId="6E5DFFC8" w14:textId="77777777">
        <w:trPr>
          <w:trHeight w:val="320"/>
        </w:trPr>
        <w:tc>
          <w:tcPr>
            <w:tcW w:w="9072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/>
          </w:tcPr>
          <w:p w:rsidR="00E0610E" w:rsidRDefault="00E0610E" w14:paraId="1042D124" w14:textId="77777777">
            <w:pPr>
              <w:pStyle w:val="Tabellovsk"/>
            </w:pPr>
            <w:r>
              <w:t>Sammendrag:</w:t>
            </w:r>
          </w:p>
        </w:tc>
      </w:tr>
      <w:tr w:rsidRPr="00703F69" w:rsidR="00E0610E" w:rsidTr="4ADA3C2D" w14:paraId="278991E0" w14:textId="77777777">
        <w:trPr>
          <w:trHeight w:val="5275"/>
        </w:trPr>
        <w:tc>
          <w:tcPr>
            <w:tcW w:w="9072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703F69" w:rsidR="00E0610E" w:rsidRDefault="00E0610E" w14:paraId="272A9438" w14:textId="77777777">
            <w:bookmarkStart w:name="Sammendrag" w:id="9"/>
            <w:bookmarkEnd w:id="9"/>
          </w:p>
          <w:p w:rsidRPr="00703F69" w:rsidR="00F60D13" w:rsidP="4ADA3C2D" w:rsidRDefault="00F60D13" w14:paraId="47F89C1B" w14:textId="144FC300">
            <w:pPr>
              <w:pStyle w:val="Comment"/>
              <w:rPr>
                <w:color w:val="auto"/>
              </w:rPr>
            </w:pPr>
            <w:r w:rsidRPr="4ADA3C2D" w:rsidR="707E1A82">
              <w:rPr>
                <w:color w:val="auto"/>
              </w:rPr>
              <w:t xml:space="preserve">Denne rapporten er skrevet i </w:t>
            </w:r>
            <w:r w:rsidRPr="4ADA3C2D" w:rsidR="6CC6AC83">
              <w:rPr>
                <w:color w:val="auto"/>
              </w:rPr>
              <w:t>forbindelse</w:t>
            </w:r>
            <w:r w:rsidRPr="4ADA3C2D" w:rsidR="707E1A82">
              <w:rPr>
                <w:color w:val="auto"/>
              </w:rPr>
              <w:t xml:space="preserve"> med et prosjekt i emnet ID</w:t>
            </w:r>
            <w:r w:rsidRPr="4ADA3C2D" w:rsidR="599036A3">
              <w:rPr>
                <w:color w:val="auto"/>
              </w:rPr>
              <w:t xml:space="preserve">ATT2003. Prosjektet </w:t>
            </w:r>
            <w:r w:rsidRPr="4ADA3C2D" w:rsidR="707E1A82">
              <w:rPr>
                <w:color w:val="auto"/>
              </w:rPr>
              <w:t xml:space="preserve">går ut på å utvikle </w:t>
            </w:r>
            <w:r w:rsidRPr="4ADA3C2D" w:rsidR="707E1A82">
              <w:rPr>
                <w:color w:val="auto"/>
              </w:rPr>
              <w:t>stigespill</w:t>
            </w:r>
            <w:r w:rsidRPr="4ADA3C2D" w:rsidR="6BFB4373">
              <w:rPr>
                <w:color w:val="auto"/>
              </w:rPr>
              <w:t xml:space="preserve"> i tillegg til et annet valgfritt brettspill. Den endelige løsningen </w:t>
            </w:r>
            <w:r w:rsidRPr="4ADA3C2D" w:rsidR="632DF180">
              <w:rPr>
                <w:color w:val="auto"/>
              </w:rPr>
              <w:t xml:space="preserve">inkluderer et klassisk </w:t>
            </w:r>
            <w:r w:rsidRPr="4ADA3C2D" w:rsidR="632DF180">
              <w:rPr>
                <w:color w:val="auto"/>
              </w:rPr>
              <w:t>stigespill</w:t>
            </w:r>
            <w:r w:rsidRPr="4ADA3C2D" w:rsidR="632DF180">
              <w:rPr>
                <w:color w:val="auto"/>
              </w:rPr>
              <w:t xml:space="preserve">, med noen twister, i tillegg til ludo. </w:t>
            </w:r>
          </w:p>
        </w:tc>
      </w:tr>
    </w:tbl>
    <w:p w:rsidRPr="00703F69" w:rsidR="00E0610E" w:rsidRDefault="00E0610E" w14:paraId="63ADFE96" w14:textId="77777777"/>
    <w:p w:rsidR="00E0610E" w:rsidRDefault="00E0610E" w14:paraId="250CB3E2" w14:textId="77777777">
      <w:pPr>
        <w:rPr>
          <w:lang w:val="de-DE"/>
        </w:rPr>
      </w:pPr>
    </w:p>
    <w:p w:rsidR="00E0610E" w:rsidRDefault="00E0610E" w14:paraId="735DB473" w14:textId="77777777">
      <w:pPr>
        <w:rPr>
          <w:lang w:val="de-DE"/>
        </w:rPr>
      </w:pPr>
    </w:p>
    <w:p w:rsidR="001D6F9B" w:rsidRDefault="00E0610E" w14:paraId="6CE08753" w14:textId="77777777">
      <w:pPr>
        <w:jc w:val="center"/>
        <w:rPr>
          <w:i/>
        </w:rPr>
      </w:pPr>
      <w:r>
        <w:rPr>
          <w:i/>
        </w:rPr>
        <w:t>Denne oppgaven er en besvarelse utført av student</w:t>
      </w:r>
      <w:r w:rsidR="00703F69">
        <w:rPr>
          <w:i/>
        </w:rPr>
        <w:t>(</w:t>
      </w:r>
      <w:r>
        <w:rPr>
          <w:i/>
        </w:rPr>
        <w:t>er</w:t>
      </w:r>
      <w:r w:rsidR="00703F69">
        <w:rPr>
          <w:i/>
        </w:rPr>
        <w:t>)</w:t>
      </w:r>
      <w:r>
        <w:rPr>
          <w:i/>
        </w:rPr>
        <w:t xml:space="preserve"> ved </w:t>
      </w:r>
      <w:r w:rsidR="009649C5">
        <w:rPr>
          <w:i/>
        </w:rPr>
        <w:t>NTNU</w:t>
      </w:r>
      <w:r>
        <w:rPr>
          <w:i/>
        </w:rPr>
        <w:t>.</w:t>
      </w:r>
    </w:p>
    <w:p w:rsidR="00650D1B" w:rsidP="00D00E7B" w:rsidRDefault="001D6F9B" w14:paraId="7CB47C8D" w14:textId="77777777">
      <w:pPr>
        <w:pStyle w:val="Tittel"/>
      </w:pPr>
      <w:r>
        <w:br w:type="page"/>
      </w:r>
    </w:p>
    <w:p w:rsidR="00650D1B" w:rsidP="00650D1B" w:rsidRDefault="00650D1B" w14:paraId="331B21BD" w14:textId="77777777">
      <w:pPr>
        <w:pStyle w:val="KI-Overskrift1"/>
      </w:pPr>
      <w:r>
        <w:t>Deklarasjon om KI-hjelpemidler</w:t>
      </w:r>
    </w:p>
    <w:p w:rsidR="00650D1B" w:rsidP="00650D1B" w:rsidRDefault="00650D1B" w14:paraId="32EA1485" w14:textId="77777777">
      <w:pPr>
        <w:pStyle w:val="KI-Brdtekst"/>
      </w:pPr>
      <w:r w:rsidRPr="00310A54">
        <w:t>Har det i utarbeidingen av denne rapporten blitt anvendt KI-baserte hjelpemidler?</w:t>
      </w:r>
    </w:p>
    <w:tbl>
      <w:tblPr>
        <w:tblStyle w:val="Tabellrutenett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10"/>
        <w:gridCol w:w="567"/>
      </w:tblGrid>
      <w:tr w:rsidRPr="00310A54" w:rsidR="00650D1B" w:rsidTr="008E7AE4" w14:paraId="5E345253" w14:textId="77777777">
        <w:trPr>
          <w:cantSplit/>
          <w:trHeight w:val="284" w:hRule="exact"/>
        </w:trPr>
        <w:tc>
          <w:tcPr>
            <w:tcW w:w="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0A54" w:rsidR="00650D1B" w:rsidP="008E7AE4" w:rsidRDefault="00650D1B" w14:paraId="59220962" w14:textId="77777777">
            <w:pPr>
              <w:pStyle w:val="Brdtekst"/>
            </w:pPr>
          </w:p>
        </w:tc>
        <w:tc>
          <w:tcPr>
            <w:tcW w:w="567" w:type="dxa"/>
            <w:tcBorders>
              <w:left w:val="single" w:color="auto" w:sz="4" w:space="0"/>
            </w:tcBorders>
          </w:tcPr>
          <w:p w:rsidRPr="00310A54" w:rsidR="00650D1B" w:rsidP="008E7AE4" w:rsidRDefault="00650D1B" w14:paraId="09CED0FE" w14:textId="77777777">
            <w:pPr>
              <w:pStyle w:val="KI-Brdtekst"/>
            </w:pPr>
            <w:r w:rsidRPr="00310A54">
              <w:t>Nei</w:t>
            </w:r>
          </w:p>
        </w:tc>
      </w:tr>
      <w:tr w:rsidRPr="00310A54" w:rsidR="00650D1B" w:rsidTr="008E7AE4" w14:paraId="5736EA7F" w14:textId="77777777">
        <w:trPr>
          <w:cantSplit/>
          <w:trHeight w:val="284" w:hRule="exact"/>
        </w:trPr>
        <w:tc>
          <w:tcPr>
            <w:tcW w:w="410" w:type="dxa"/>
            <w:tcBorders>
              <w:top w:val="single" w:color="auto" w:sz="4" w:space="0"/>
              <w:bottom w:val="single" w:color="auto" w:sz="4" w:space="0"/>
            </w:tcBorders>
          </w:tcPr>
          <w:p w:rsidRPr="00310A54" w:rsidR="00650D1B" w:rsidP="008E7AE4" w:rsidRDefault="00650D1B" w14:paraId="184720E2" w14:textId="77777777">
            <w:pPr>
              <w:pStyle w:val="Brdtekst"/>
            </w:pPr>
          </w:p>
        </w:tc>
        <w:tc>
          <w:tcPr>
            <w:tcW w:w="567" w:type="dxa"/>
          </w:tcPr>
          <w:p w:rsidRPr="00310A54" w:rsidR="00650D1B" w:rsidP="008E7AE4" w:rsidRDefault="00650D1B" w14:paraId="7BC532B3" w14:textId="77777777">
            <w:pPr>
              <w:pStyle w:val="Brdtekst"/>
            </w:pPr>
          </w:p>
        </w:tc>
      </w:tr>
      <w:tr w:rsidRPr="00310A54" w:rsidR="00650D1B" w:rsidTr="008E7AE4" w14:paraId="31775CF4" w14:textId="77777777">
        <w:trPr>
          <w:cantSplit/>
          <w:trHeight w:val="284" w:hRule="exact"/>
        </w:trPr>
        <w:tc>
          <w:tcPr>
            <w:tcW w:w="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10A54" w:rsidR="00650D1B" w:rsidP="008E7AE4" w:rsidRDefault="00650D1B" w14:paraId="70CEF282" w14:textId="77777777">
            <w:pPr>
              <w:pStyle w:val="Brdtekst"/>
            </w:pPr>
          </w:p>
        </w:tc>
        <w:tc>
          <w:tcPr>
            <w:tcW w:w="567" w:type="dxa"/>
            <w:tcBorders>
              <w:left w:val="single" w:color="auto" w:sz="4" w:space="0"/>
            </w:tcBorders>
          </w:tcPr>
          <w:p w:rsidRPr="00310A54" w:rsidR="00650D1B" w:rsidP="008E7AE4" w:rsidRDefault="00650D1B" w14:paraId="4E3A6667" w14:textId="77777777">
            <w:pPr>
              <w:pStyle w:val="KI-Brdtekst"/>
            </w:pPr>
            <w:r w:rsidRPr="00310A54">
              <w:t>Ja</w:t>
            </w:r>
          </w:p>
        </w:tc>
      </w:tr>
    </w:tbl>
    <w:p w:rsidR="00650D1B" w:rsidP="00650D1B" w:rsidRDefault="00650D1B" w14:paraId="4B35C6D2" w14:textId="77777777">
      <w:pPr>
        <w:pStyle w:val="KI-Brdtekst"/>
      </w:pPr>
      <w:r>
        <w:t>Hvis</w:t>
      </w:r>
      <w:r>
        <w:rPr>
          <w:spacing w:val="8"/>
        </w:rPr>
        <w:t xml:space="preserve"> </w:t>
      </w:r>
      <w:r>
        <w:rPr>
          <w:i/>
        </w:rPr>
        <w:t>ja</w:t>
      </w:r>
      <w:r>
        <w:t>:</w:t>
      </w:r>
      <w:r>
        <w:rPr>
          <w:spacing w:val="25"/>
        </w:rPr>
        <w:t xml:space="preserve"> </w:t>
      </w:r>
      <w:r>
        <w:t>spesifiser</w:t>
      </w:r>
      <w:r>
        <w:rPr>
          <w:spacing w:val="8"/>
        </w:rPr>
        <w:t xml:space="preserve"> </w:t>
      </w:r>
      <w:r>
        <w:t>type</w:t>
      </w:r>
      <w:r>
        <w:rPr>
          <w:spacing w:val="9"/>
        </w:rPr>
        <w:t xml:space="preserve"> </w:t>
      </w:r>
      <w:r>
        <w:t>av</w:t>
      </w:r>
      <w:r>
        <w:rPr>
          <w:spacing w:val="8"/>
        </w:rPr>
        <w:t xml:space="preserve"> </w:t>
      </w:r>
      <w:r>
        <w:t>verktøy</w:t>
      </w:r>
      <w:r>
        <w:rPr>
          <w:spacing w:val="9"/>
        </w:rPr>
        <w:t xml:space="preserve"> </w:t>
      </w:r>
      <w:r>
        <w:t>og</w:t>
      </w:r>
      <w:r>
        <w:rPr>
          <w:spacing w:val="9"/>
        </w:rPr>
        <w:t xml:space="preserve"> </w:t>
      </w:r>
      <w:r>
        <w:t>bruksområde</w:t>
      </w:r>
      <w:r>
        <w:rPr>
          <w:spacing w:val="8"/>
        </w:rPr>
        <w:t xml:space="preserve"> </w:t>
      </w:r>
      <w:r>
        <w:rPr>
          <w:spacing w:val="-2"/>
        </w:rPr>
        <w:t>under.</w:t>
      </w:r>
    </w:p>
    <w:p w:rsidRPr="00310A54" w:rsidR="00650D1B" w:rsidP="00650D1B" w:rsidRDefault="00650D1B" w14:paraId="69193962" w14:textId="77777777">
      <w:pPr>
        <w:pStyle w:val="KI-Overskrift2"/>
      </w:pPr>
      <w:r w:rsidRPr="00310A54">
        <w:t>Tekst</w:t>
      </w:r>
    </w:p>
    <w:tbl>
      <w:tblPr>
        <w:tblStyle w:val="Tabellrutenett"/>
        <w:tblpPr w:leftFromText="142" w:rightFromText="142" w:vertAnchor="text" w:tblpX="1" w:tblpY="114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97"/>
        <w:gridCol w:w="8668"/>
      </w:tblGrid>
      <w:tr w:rsidR="00650D1B" w:rsidTr="008E7AE4" w14:paraId="5C2411FF" w14:textId="77777777">
        <w:trPr>
          <w:trHeight w:val="420"/>
        </w:trPr>
        <w:tc>
          <w:tcPr>
            <w:tcW w:w="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50D1B" w:rsidP="008E7AE4" w:rsidRDefault="00650D1B" w14:paraId="07BB4F4E" w14:textId="77777777">
            <w:pPr>
              <w:pStyle w:val="Brdtekst"/>
            </w:pPr>
          </w:p>
        </w:tc>
        <w:tc>
          <w:tcPr>
            <w:tcW w:w="9196" w:type="dxa"/>
            <w:tcBorders>
              <w:left w:val="single" w:color="auto" w:sz="4" w:space="0"/>
            </w:tcBorders>
          </w:tcPr>
          <w:p w:rsidRPr="00310A54" w:rsidR="00650D1B" w:rsidP="008E7AE4" w:rsidRDefault="00650D1B" w14:paraId="37DE09A0" w14:textId="77777777">
            <w:pPr>
              <w:pStyle w:val="KI-Brdtekst"/>
            </w:pPr>
            <w:r w:rsidRPr="00310A54">
              <w:rPr>
                <w:b/>
                <w:bCs/>
              </w:rPr>
              <w:t>Stavekontroll</w:t>
            </w:r>
            <w:r w:rsidRPr="00310A54">
              <w:t>. Er deler av teksten kontrollert av:</w:t>
            </w:r>
            <w:r>
              <w:br/>
            </w:r>
            <w:r w:rsidRPr="00310A54">
              <w:rPr>
                <w:i/>
                <w:iCs/>
              </w:rPr>
              <w:t>Grammarly, Ginger, Grammarbot, LanguageTool, ProWritingAid, Sapling, Trinka.ai</w:t>
            </w:r>
            <w:r w:rsidRPr="00310A54">
              <w:t xml:space="preserve"> eller lignende verktøy?</w:t>
            </w:r>
          </w:p>
        </w:tc>
      </w:tr>
      <w:tr w:rsidR="00650D1B" w:rsidTr="008E7AE4" w14:paraId="4B3E8D91" w14:textId="77777777">
        <w:tc>
          <w:tcPr>
            <w:tcW w:w="410" w:type="dxa"/>
            <w:tcBorders>
              <w:top w:val="single" w:color="auto" w:sz="4" w:space="0"/>
              <w:bottom w:val="single" w:color="auto" w:sz="4" w:space="0"/>
            </w:tcBorders>
          </w:tcPr>
          <w:p w:rsidR="00650D1B" w:rsidP="008E7AE4" w:rsidRDefault="00650D1B" w14:paraId="6ED3396D" w14:textId="77777777">
            <w:pPr>
              <w:pStyle w:val="Brdtekst"/>
            </w:pPr>
          </w:p>
        </w:tc>
        <w:tc>
          <w:tcPr>
            <w:tcW w:w="9196" w:type="dxa"/>
          </w:tcPr>
          <w:p w:rsidRPr="00310A54" w:rsidR="00650D1B" w:rsidP="008E7AE4" w:rsidRDefault="00650D1B" w14:paraId="384F09FA" w14:textId="77777777">
            <w:pPr>
              <w:pStyle w:val="KI-Brdtekst"/>
            </w:pPr>
          </w:p>
        </w:tc>
      </w:tr>
      <w:tr w:rsidR="00650D1B" w:rsidTr="008E7AE4" w14:paraId="156B5A01" w14:textId="77777777">
        <w:tc>
          <w:tcPr>
            <w:tcW w:w="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50D1B" w:rsidP="008E7AE4" w:rsidRDefault="00650D1B" w14:paraId="39C9D409" w14:textId="77777777">
            <w:pPr>
              <w:pStyle w:val="Brdtekst"/>
            </w:pPr>
          </w:p>
        </w:tc>
        <w:tc>
          <w:tcPr>
            <w:tcW w:w="9196" w:type="dxa"/>
            <w:tcBorders>
              <w:left w:val="single" w:color="auto" w:sz="4" w:space="0"/>
            </w:tcBorders>
          </w:tcPr>
          <w:p w:rsidRPr="00310A54" w:rsidR="00650D1B" w:rsidP="008E7AE4" w:rsidRDefault="00650D1B" w14:paraId="0ED82760" w14:textId="77777777">
            <w:pPr>
              <w:pStyle w:val="KI-Brdtekst"/>
            </w:pPr>
            <w:r w:rsidRPr="00310A54">
              <w:rPr>
                <w:b/>
                <w:bCs/>
              </w:rPr>
              <w:t>Tekstgenerering</w:t>
            </w:r>
            <w:r w:rsidRPr="00310A54">
              <w:t>.  Er deler av teksten generert av:</w:t>
            </w:r>
            <w:r>
              <w:br/>
            </w:r>
            <w:r w:rsidRPr="00310A54">
              <w:rPr>
                <w:i/>
                <w:iCs/>
              </w:rPr>
              <w:t>ChatGPT, GrammarlyGO, Copy.AI, WordAi, WriteSonic, Jasper, Simplified, Rytr</w:t>
            </w:r>
            <w:r w:rsidRPr="00310A54">
              <w:t xml:space="preserve"> eller lignende verktøy?</w:t>
            </w:r>
          </w:p>
        </w:tc>
      </w:tr>
      <w:tr w:rsidR="00650D1B" w:rsidTr="008E7AE4" w14:paraId="5E94E511" w14:textId="77777777">
        <w:tc>
          <w:tcPr>
            <w:tcW w:w="410" w:type="dxa"/>
            <w:tcBorders>
              <w:top w:val="single" w:color="auto" w:sz="4" w:space="0"/>
              <w:bottom w:val="single" w:color="auto" w:sz="4" w:space="0"/>
            </w:tcBorders>
          </w:tcPr>
          <w:p w:rsidR="00650D1B" w:rsidP="008E7AE4" w:rsidRDefault="00650D1B" w14:paraId="5268A0D1" w14:textId="77777777">
            <w:pPr>
              <w:pStyle w:val="Brdtekst"/>
            </w:pPr>
          </w:p>
        </w:tc>
        <w:tc>
          <w:tcPr>
            <w:tcW w:w="9196" w:type="dxa"/>
          </w:tcPr>
          <w:p w:rsidRPr="00310A54" w:rsidR="00650D1B" w:rsidP="008E7AE4" w:rsidRDefault="00650D1B" w14:paraId="12EE6492" w14:textId="77777777">
            <w:pPr>
              <w:pStyle w:val="KI-Brdtekst"/>
            </w:pPr>
          </w:p>
        </w:tc>
      </w:tr>
      <w:tr w:rsidR="00650D1B" w:rsidTr="008E7AE4" w14:paraId="41D27CDA" w14:textId="77777777">
        <w:tc>
          <w:tcPr>
            <w:tcW w:w="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50D1B" w:rsidP="008E7AE4" w:rsidRDefault="00650D1B" w14:paraId="1124A794" w14:textId="77777777">
            <w:pPr>
              <w:pStyle w:val="Brdtekst"/>
            </w:pPr>
          </w:p>
        </w:tc>
        <w:tc>
          <w:tcPr>
            <w:tcW w:w="9196" w:type="dxa"/>
            <w:tcBorders>
              <w:left w:val="single" w:color="auto" w:sz="4" w:space="0"/>
            </w:tcBorders>
          </w:tcPr>
          <w:p w:rsidRPr="00310A54" w:rsidR="00650D1B" w:rsidP="008E7AE4" w:rsidRDefault="00650D1B" w14:paraId="463D898B" w14:textId="77777777">
            <w:pPr>
              <w:pStyle w:val="KI-Brdtekst"/>
            </w:pPr>
            <w:r w:rsidRPr="00310A54">
              <w:rPr>
                <w:b/>
                <w:bCs/>
              </w:rPr>
              <w:t>Skriveassistanse</w:t>
            </w:r>
            <w:r w:rsidRPr="00310A54">
              <w:t>. Er en eller flere av ideene eller fremgangsmåtene i oppgaven foreslått av:</w:t>
            </w:r>
            <w:r>
              <w:br/>
            </w:r>
            <w:r w:rsidRPr="00310A54">
              <w:rPr>
                <w:i/>
                <w:iCs/>
              </w:rPr>
              <w:t>ChatGPT, Google Bard, Bing chat, YouChat</w:t>
            </w:r>
            <w:r w:rsidRPr="00310A54">
              <w:t xml:space="preserve"> eller lignende verktøy?</w:t>
            </w:r>
          </w:p>
        </w:tc>
      </w:tr>
    </w:tbl>
    <w:p w:rsidR="00650D1B" w:rsidP="00650D1B" w:rsidRDefault="00650D1B" w14:paraId="430C8B7D" w14:textId="77777777">
      <w:pPr>
        <w:pStyle w:val="KI-Brdtekst"/>
      </w:pPr>
      <w:r w:rsidRPr="00310A54">
        <w:t>Hvis ja til anvendelse av et tekstverktøy - spesifiser bruken her: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50D1B" w:rsidTr="008E7AE4" w14:paraId="44227608" w14:textId="77777777">
        <w:tc>
          <w:tcPr>
            <w:tcW w:w="9060" w:type="dxa"/>
          </w:tcPr>
          <w:p w:rsidR="00650D1B" w:rsidP="008E7AE4" w:rsidRDefault="00650D1B" w14:paraId="53502183" w14:textId="77777777">
            <w:pPr>
              <w:pStyle w:val="Brdtekst"/>
            </w:pPr>
          </w:p>
        </w:tc>
      </w:tr>
    </w:tbl>
    <w:p w:rsidR="00650D1B" w:rsidP="00650D1B" w:rsidRDefault="00650D1B" w14:paraId="7916E9C5" w14:textId="77777777">
      <w:pPr>
        <w:pStyle w:val="KI-Overskrift2"/>
      </w:pPr>
      <w:r>
        <w:t>Kode</w:t>
      </w:r>
      <w:r>
        <w:rPr>
          <w:spacing w:val="9"/>
        </w:rPr>
        <w:t xml:space="preserve"> </w:t>
      </w:r>
      <w:r>
        <w:t>og</w:t>
      </w:r>
      <w:r>
        <w:rPr>
          <w:spacing w:val="9"/>
        </w:rPr>
        <w:t xml:space="preserve"> </w:t>
      </w:r>
      <w:r>
        <w:t>algoritmer</w:t>
      </w:r>
    </w:p>
    <w:tbl>
      <w:tblPr>
        <w:tblStyle w:val="Tabellrutenett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21"/>
        <w:gridCol w:w="8639"/>
      </w:tblGrid>
      <w:tr w:rsidR="00650D1B" w:rsidTr="008E7AE4" w14:paraId="5F94D6A3" w14:textId="77777777"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50D1B" w:rsidP="008E7AE4" w:rsidRDefault="00650D1B" w14:paraId="7F1314BC" w14:textId="77777777">
            <w:pPr>
              <w:pStyle w:val="KI-Overskrift2"/>
              <w:pBdr>
                <w:top w:val="none" w:color="auto" w:sz="0" w:space="0"/>
              </w:pBdr>
            </w:pPr>
            <w:bookmarkStart w:name="OLE_LINK7" w:id="10"/>
            <w:bookmarkStart w:name="OLE_LINK8" w:id="11"/>
          </w:p>
        </w:tc>
        <w:tc>
          <w:tcPr>
            <w:tcW w:w="8639" w:type="dxa"/>
            <w:tcBorders>
              <w:left w:val="single" w:color="auto" w:sz="4" w:space="0"/>
            </w:tcBorders>
          </w:tcPr>
          <w:p w:rsidR="00650D1B" w:rsidP="008E7AE4" w:rsidRDefault="00650D1B" w14:paraId="1A0F7F56" w14:textId="77777777">
            <w:pPr>
              <w:pStyle w:val="KI-Brdtekst"/>
            </w:pPr>
            <w:r>
              <w:rPr>
                <w:b/>
              </w:rPr>
              <w:t>Programmeringsassistanse</w:t>
            </w:r>
            <w:r>
              <w:t>.  Er deler av koden</w:t>
            </w:r>
            <w:r>
              <w:rPr>
                <w:rFonts w:ascii="Comic Sans MS" w:hAnsi="Comic Sans MS"/>
                <w:i/>
              </w:rPr>
              <w:t>/</w:t>
            </w:r>
            <w:r>
              <w:t xml:space="preserve">algoritmene som i) fremtrer direkte i rapporten eller ii) har blitt anvendt for produksjon av resultater slik som figurer, tabeller eller tallverdier blitt generert av: </w:t>
            </w:r>
            <w:r>
              <w:rPr>
                <w:i/>
              </w:rPr>
              <w:t>GitHub Copilot, CodeGPT, Google Codey</w:t>
            </w:r>
            <w:r>
              <w:rPr>
                <w:rFonts w:ascii="Comic Sans MS" w:hAnsi="Comic Sans MS"/>
                <w:i/>
              </w:rPr>
              <w:t>/</w:t>
            </w:r>
            <w:r>
              <w:rPr>
                <w:i/>
              </w:rPr>
              <w:t xml:space="preserve">Studio Bot, Replit Ghostwriter, Amazon CodeWhisperer, GPT Engineer, ChatGPT, Google Bard </w:t>
            </w:r>
            <w:r>
              <w:t>eller lignende verktøy?</w:t>
            </w:r>
          </w:p>
        </w:tc>
      </w:tr>
    </w:tbl>
    <w:bookmarkEnd w:id="10"/>
    <w:bookmarkEnd w:id="11"/>
    <w:p w:rsidR="00650D1B" w:rsidP="00650D1B" w:rsidRDefault="00650D1B" w14:paraId="6BFB2798" w14:textId="77777777">
      <w:pPr>
        <w:pStyle w:val="KI-Brdtekst"/>
        <w:rPr>
          <w:spacing w:val="-4"/>
        </w:rPr>
      </w:pPr>
      <w:r>
        <w:t>Hvis</w:t>
      </w:r>
      <w:r>
        <w:rPr>
          <w:spacing w:val="10"/>
        </w:rPr>
        <w:t xml:space="preserve"> </w:t>
      </w:r>
      <w:r>
        <w:rPr>
          <w:i/>
        </w:rPr>
        <w:t>ja</w:t>
      </w:r>
      <w:r>
        <w:rPr>
          <w:i/>
          <w:spacing w:val="10"/>
        </w:rPr>
        <w:t xml:space="preserve"> t</w:t>
      </w:r>
      <w:r>
        <w:t>il</w:t>
      </w:r>
      <w:r>
        <w:rPr>
          <w:spacing w:val="10"/>
        </w:rPr>
        <w:t xml:space="preserve"> </w:t>
      </w:r>
      <w:r>
        <w:t>anvendelse</w:t>
      </w:r>
      <w:r>
        <w:rPr>
          <w:spacing w:val="10"/>
        </w:rPr>
        <w:t xml:space="preserve"> </w:t>
      </w:r>
      <w:r>
        <w:t>av</w:t>
      </w:r>
      <w:r>
        <w:rPr>
          <w:spacing w:val="10"/>
        </w:rPr>
        <w:t xml:space="preserve"> </w:t>
      </w:r>
      <w:r>
        <w:t>et</w:t>
      </w:r>
      <w:r>
        <w:rPr>
          <w:spacing w:val="10"/>
        </w:rPr>
        <w:t xml:space="preserve"> </w:t>
      </w:r>
      <w:r w:rsidRPr="00BF1D58">
        <w:t>programmeringsverktøy</w:t>
      </w:r>
      <w:r>
        <w:rPr>
          <w:spacing w:val="10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spesifiser</w:t>
      </w:r>
      <w:r>
        <w:rPr>
          <w:spacing w:val="10"/>
        </w:rPr>
        <w:t xml:space="preserve"> </w:t>
      </w:r>
      <w:r>
        <w:t>bruken</w:t>
      </w:r>
      <w:r>
        <w:rPr>
          <w:spacing w:val="10"/>
        </w:rPr>
        <w:t xml:space="preserve"> </w:t>
      </w:r>
      <w:r>
        <w:rPr>
          <w:spacing w:val="-4"/>
        </w:rPr>
        <w:t>her: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50D1B" w:rsidTr="008E7AE4" w14:paraId="10E58A8A" w14:textId="77777777">
        <w:tc>
          <w:tcPr>
            <w:tcW w:w="9060" w:type="dxa"/>
          </w:tcPr>
          <w:p w:rsidR="00650D1B" w:rsidP="008E7AE4" w:rsidRDefault="00650D1B" w14:paraId="1D2AE024" w14:textId="77777777">
            <w:pPr>
              <w:pStyle w:val="Brdtekst"/>
              <w:spacing w:before="1"/>
              <w:rPr>
                <w:spacing w:val="-4"/>
              </w:rPr>
            </w:pPr>
          </w:p>
        </w:tc>
      </w:tr>
    </w:tbl>
    <w:p w:rsidR="00650D1B" w:rsidP="00650D1B" w:rsidRDefault="00650D1B" w14:paraId="51009238" w14:textId="77777777">
      <w:pPr>
        <w:pStyle w:val="KI-Overskrift2"/>
      </w:pPr>
      <w:r>
        <w:t>Bilder og figurer</w:t>
      </w:r>
    </w:p>
    <w:tbl>
      <w:tblPr>
        <w:tblStyle w:val="Tabellrutenett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21"/>
        <w:gridCol w:w="8639"/>
      </w:tblGrid>
      <w:tr w:rsidR="00650D1B" w:rsidTr="008E7AE4" w14:paraId="1EB6C530" w14:textId="77777777"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50D1B" w:rsidP="008E7AE4" w:rsidRDefault="00650D1B" w14:paraId="1DF65021" w14:textId="77777777">
            <w:pPr>
              <w:pStyle w:val="KI-Overskrift2"/>
              <w:pBdr>
                <w:top w:val="none" w:color="auto" w:sz="0" w:space="0"/>
              </w:pBdr>
            </w:pPr>
            <w:bookmarkStart w:name="OLE_LINK11" w:id="12"/>
            <w:bookmarkStart w:name="OLE_LINK12" w:id="13"/>
          </w:p>
        </w:tc>
        <w:tc>
          <w:tcPr>
            <w:tcW w:w="8639" w:type="dxa"/>
            <w:tcBorders>
              <w:left w:val="single" w:color="auto" w:sz="4" w:space="0"/>
            </w:tcBorders>
          </w:tcPr>
          <w:p w:rsidR="00650D1B" w:rsidP="008E7AE4" w:rsidRDefault="00650D1B" w14:paraId="0D6CB70A" w14:textId="77777777">
            <w:pPr>
              <w:pStyle w:val="KI-Brdtekst"/>
            </w:pPr>
            <w:r w:rsidRPr="004E2030">
              <w:rPr>
                <w:b/>
              </w:rPr>
              <w:t>Bildegenerering</w:t>
            </w:r>
            <w:r w:rsidRPr="004E2030">
              <w:t xml:space="preserve">.  </w:t>
            </w:r>
            <w:r w:rsidRPr="004E2030">
              <w:rPr>
                <w:rFonts w:eastAsiaTheme="minorHAnsi"/>
              </w:rPr>
              <w:t>Er ett eller flere av bildene</w:t>
            </w:r>
            <w:r w:rsidRPr="004E2030">
              <w:rPr>
                <w:rFonts w:eastAsia="MathDesign-CH-Regular-T1-10" w:cs="MathDesign-CH-Regular-T1-10"/>
              </w:rPr>
              <w:t>/</w:t>
            </w:r>
            <w:r w:rsidRPr="004E2030">
              <w:rPr>
                <w:rFonts w:eastAsiaTheme="minorHAnsi"/>
              </w:rPr>
              <w:t>figurene i rapporten blitt generert av:</w:t>
            </w:r>
            <w:r>
              <w:rPr>
                <w:rFonts w:eastAsiaTheme="minorHAnsi"/>
              </w:rPr>
              <w:t xml:space="preserve"> </w:t>
            </w:r>
            <w:r w:rsidRPr="004E2030">
              <w:rPr>
                <w:rFonts w:cs="CharterBT-Italic" w:eastAsiaTheme="minorHAnsi"/>
                <w:i/>
                <w:iCs/>
              </w:rPr>
              <w:t xml:space="preserve">Midjourney, Jasper, WriteSonic, Stability AI, Dall-E </w:t>
            </w:r>
            <w:r w:rsidRPr="004E2030">
              <w:rPr>
                <w:rFonts w:eastAsiaTheme="minorHAnsi"/>
              </w:rPr>
              <w:t>eller lignende verktøy?</w:t>
            </w:r>
          </w:p>
        </w:tc>
      </w:tr>
    </w:tbl>
    <w:bookmarkEnd w:id="12"/>
    <w:bookmarkEnd w:id="13"/>
    <w:p w:rsidR="00650D1B" w:rsidP="00650D1B" w:rsidRDefault="00650D1B" w14:paraId="64B79202" w14:textId="77777777">
      <w:pPr>
        <w:pStyle w:val="KI-Brdtekst"/>
      </w:pPr>
      <w:r w:rsidRPr="00BF1D58">
        <w:t>Hvis ja til anvendelse av et bildeverktøy - spesifiser bruken her: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50D1B" w:rsidTr="008E7AE4" w14:paraId="70A90099" w14:textId="77777777">
        <w:tc>
          <w:tcPr>
            <w:tcW w:w="9060" w:type="dxa"/>
          </w:tcPr>
          <w:p w:rsidR="00650D1B" w:rsidP="008E7AE4" w:rsidRDefault="00650D1B" w14:paraId="7169532E" w14:textId="77777777">
            <w:pPr>
              <w:pStyle w:val="Brdtekst"/>
            </w:pPr>
          </w:p>
        </w:tc>
      </w:tr>
    </w:tbl>
    <w:p w:rsidRPr="00BF1D58" w:rsidR="00650D1B" w:rsidP="00650D1B" w:rsidRDefault="00650D1B" w14:paraId="1E88D536" w14:textId="77777777">
      <w:pPr>
        <w:pStyle w:val="KI-Overskrift2"/>
      </w:pPr>
      <w:r>
        <w:t>Andre KI-verktøy</w:t>
      </w:r>
    </w:p>
    <w:tbl>
      <w:tblPr>
        <w:tblStyle w:val="Tabellrutenett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21"/>
        <w:gridCol w:w="8639"/>
      </w:tblGrid>
      <w:tr w:rsidR="00650D1B" w:rsidTr="008E7AE4" w14:paraId="05C98FEA" w14:textId="77777777">
        <w:trPr>
          <w:trHeight w:val="289" w:hRule="exact"/>
        </w:trPr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50D1B" w:rsidP="008E7AE4" w:rsidRDefault="00650D1B" w14:paraId="02683430" w14:textId="77777777">
            <w:pPr>
              <w:pStyle w:val="KI-Overskrift2"/>
              <w:pBdr>
                <w:top w:val="none" w:color="auto" w:sz="0" w:space="0"/>
              </w:pBdr>
            </w:pPr>
            <w:bookmarkStart w:name="OLE_LINK15" w:id="14"/>
            <w:bookmarkStart w:name="OLE_LINK16" w:id="15"/>
          </w:p>
        </w:tc>
        <w:tc>
          <w:tcPr>
            <w:tcW w:w="8639" w:type="dxa"/>
            <w:tcBorders>
              <w:left w:val="single" w:color="auto" w:sz="4" w:space="0"/>
            </w:tcBorders>
          </w:tcPr>
          <w:p w:rsidR="00650D1B" w:rsidP="008E7AE4" w:rsidRDefault="00650D1B" w14:paraId="72A6D86C" w14:textId="77777777">
            <w:pPr>
              <w:pStyle w:val="KI-Brdtekst"/>
            </w:pPr>
            <w:r w:rsidRPr="00BF1D58">
              <w:rPr>
                <w:b/>
                <w:bCs/>
              </w:rPr>
              <w:t>Andre KI</w:t>
            </w:r>
            <w:r>
              <w:rPr>
                <w:b/>
                <w:bCs/>
              </w:rPr>
              <w:t>-</w:t>
            </w:r>
            <w:r w:rsidRPr="00BF1D58">
              <w:rPr>
                <w:b/>
                <w:bCs/>
              </w:rPr>
              <w:t>verktøy.</w:t>
            </w:r>
            <w:r w:rsidRPr="00BF1D58">
              <w:t xml:space="preserve">  har andre typer av verktøy blitt anvendt? Hvis ja spesifiser bruken her:</w:t>
            </w:r>
          </w:p>
        </w:tc>
      </w:tr>
      <w:bookmarkEnd w:id="14"/>
      <w:bookmarkEnd w:id="15"/>
    </w:tbl>
    <w:p w:rsidR="00650D1B" w:rsidP="00650D1B" w:rsidRDefault="00650D1B" w14:paraId="20A2C4F9" w14:textId="77777777">
      <w:pPr>
        <w:pStyle w:val="Brdtekst"/>
        <w:rPr>
          <w:sz w:val="9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50D1B" w:rsidTr="008E7AE4" w14:paraId="72139D8D" w14:textId="77777777">
        <w:tc>
          <w:tcPr>
            <w:tcW w:w="9060" w:type="dxa"/>
          </w:tcPr>
          <w:p w:rsidR="00650D1B" w:rsidP="008E7AE4" w:rsidRDefault="00650D1B" w14:paraId="1F6B4A71" w14:textId="77777777">
            <w:pPr>
              <w:pStyle w:val="KI-Brdtekst"/>
            </w:pPr>
          </w:p>
        </w:tc>
      </w:tr>
    </w:tbl>
    <w:p w:rsidR="00650D1B" w:rsidP="00650D1B" w:rsidRDefault="00650D1B" w14:paraId="75901584" w14:textId="77777777">
      <w:pPr>
        <w:pStyle w:val="Brdtekst"/>
        <w:rPr>
          <w:sz w:val="9"/>
        </w:rPr>
      </w:pPr>
    </w:p>
    <w:p w:rsidRPr="00BF1D58" w:rsidR="00650D1B" w:rsidP="00650D1B" w:rsidRDefault="00650D1B" w14:paraId="33966D5A" w14:textId="77777777">
      <w:pPr>
        <w:pStyle w:val="KI-Overskrift2"/>
      </w:pPr>
    </w:p>
    <w:tbl>
      <w:tblPr>
        <w:tblStyle w:val="Tabellrutenett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21"/>
        <w:gridCol w:w="8639"/>
      </w:tblGrid>
      <w:tr w:rsidR="00650D1B" w:rsidTr="008E7AE4" w14:paraId="0D347EA1" w14:textId="77777777">
        <w:trPr>
          <w:cantSplit/>
        </w:trPr>
        <w:tc>
          <w:tcPr>
            <w:tcW w:w="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50D1B" w:rsidP="008E7AE4" w:rsidRDefault="00650D1B" w14:paraId="2CEDEE0A" w14:textId="77777777">
            <w:pPr>
              <w:pStyle w:val="KI-Overskrift2"/>
              <w:pBdr>
                <w:top w:val="none" w:color="auto" w:sz="0" w:space="0"/>
              </w:pBdr>
            </w:pPr>
          </w:p>
        </w:tc>
        <w:tc>
          <w:tcPr>
            <w:tcW w:w="8639" w:type="dxa"/>
            <w:tcBorders>
              <w:left w:val="single" w:color="auto" w:sz="4" w:space="0"/>
            </w:tcBorders>
          </w:tcPr>
          <w:p w:rsidR="00650D1B" w:rsidP="008E7AE4" w:rsidRDefault="00650D1B" w14:paraId="3ED1AF07" w14:textId="77777777">
            <w:pPr>
              <w:pStyle w:val="KI-Brdtekst"/>
            </w:pPr>
            <w:r w:rsidRPr="00BF1D58">
              <w:t xml:space="preserve">Jeg er kjent med NTNUs regelverk: </w:t>
            </w:r>
            <w:r w:rsidRPr="00BF1D58">
              <w:rPr>
                <w:i/>
                <w:iCs/>
              </w:rPr>
              <w:t>Det er ikke tillatt å generere besvarelse ved hjelp av kunstig intelli- gens og levere den helt eller delvis som egen besvarelse.</w:t>
            </w:r>
            <w:r w:rsidRPr="00BF1D58">
              <w:t xml:space="preserve"> Jeg har derfor redegjort for all anvendelse av kunstig intelligens enten i) direkte i rapporten eller ii) i dette skjemaet</w:t>
            </w:r>
          </w:p>
        </w:tc>
      </w:tr>
    </w:tbl>
    <w:p w:rsidR="00650D1B" w:rsidP="00650D1B" w:rsidRDefault="00650D1B" w14:paraId="31EAAD39" w14:textId="77777777">
      <w:pPr>
        <w:pStyle w:val="KI-Brdtekst"/>
      </w:pPr>
    </w:p>
    <w:p w:rsidR="00650D1B" w:rsidP="00650D1B" w:rsidRDefault="00650D1B" w14:paraId="1304292B" w14:textId="77777777">
      <w:pPr>
        <w:pStyle w:val="KI-Brdtekst"/>
        <w:rPr>
          <w:sz w:val="20"/>
        </w:rPr>
      </w:pPr>
    </w:p>
    <w:p w:rsidR="00650D1B" w:rsidP="00650D1B" w:rsidRDefault="00650D1B" w14:paraId="21AC18B6" w14:textId="77777777">
      <w:pPr>
        <w:pStyle w:val="KI-Brdtekst"/>
        <w:rPr>
          <w:sz w:val="20"/>
        </w:rPr>
      </w:pPr>
    </w:p>
    <w:p w:rsidR="00650D1B" w:rsidP="00650D1B" w:rsidRDefault="00650D1B" w14:paraId="623CB989" w14:textId="77777777">
      <w:pPr>
        <w:pStyle w:val="KI-Brdtekst"/>
        <w:rPr>
          <w:sz w:val="20"/>
        </w:rPr>
      </w:pPr>
    </w:p>
    <w:p w:rsidR="00650D1B" w:rsidP="00650D1B" w:rsidRDefault="00650D1B" w14:paraId="4EA6982E" w14:textId="77777777">
      <w:pPr>
        <w:pStyle w:val="KI-Underskrift"/>
      </w:pPr>
      <w:r>
        <w:t>-----------------------------------------------------------------------</w:t>
      </w:r>
    </w:p>
    <w:p w:rsidR="00650D1B" w:rsidP="00650D1B" w:rsidRDefault="00650D1B" w14:paraId="68290DA0" w14:textId="77777777">
      <w:pPr>
        <w:pStyle w:val="KI-Underskrift"/>
      </w:pPr>
      <w:r>
        <w:t>Underskrift/Dato/Sted</w:t>
      </w:r>
    </w:p>
    <w:p w:rsidR="00650D1B" w:rsidP="00D00E7B" w:rsidRDefault="00650D1B" w14:paraId="09FCA911" w14:textId="77777777">
      <w:pPr>
        <w:pStyle w:val="Tittel"/>
      </w:pPr>
    </w:p>
    <w:p w:rsidR="00650D1B" w:rsidRDefault="00650D1B" w14:paraId="3CEEA0E8" w14:textId="77777777">
      <w:pPr>
        <w:rPr>
          <w:rFonts w:ascii="Arial" w:hAnsi="Arial" w:cs="Arial"/>
          <w:b/>
          <w:bCs/>
          <w:kern w:val="28"/>
          <w:sz w:val="32"/>
          <w:szCs w:val="32"/>
        </w:rPr>
      </w:pPr>
      <w:r>
        <w:br w:type="page"/>
      </w:r>
    </w:p>
    <w:p w:rsidR="005B6C64" w:rsidP="00D00E7B" w:rsidRDefault="00FA69EA" w14:paraId="299FB2CF" w14:textId="77777777">
      <w:pPr>
        <w:pStyle w:val="Tittel"/>
      </w:pPr>
      <w:r>
        <w:t>INNHOLD</w:t>
      </w:r>
    </w:p>
    <w:sdt>
      <w:sdtPr>
        <w:rPr>
          <w:rFonts w:ascii="Verdana" w:hAnsi="Verdana" w:eastAsia="Times New Roman" w:cs="Times New Roman"/>
          <w:b w:val="0"/>
          <w:bCs w:val="0"/>
          <w:color w:val="auto"/>
          <w:sz w:val="20"/>
          <w:szCs w:val="20"/>
        </w:rPr>
        <w:id w:val="-906146191"/>
        <w:docPartObj>
          <w:docPartGallery w:val="Table of Contents"/>
          <w:docPartUnique/>
        </w:docPartObj>
      </w:sdtPr>
      <w:sdtEndPr>
        <w:rPr>
          <w:rFonts w:ascii="Verdana" w:hAnsi="Verdana" w:eastAsia="Times New Roman" w:cs="Times New Roman"/>
          <w:b w:val="0"/>
          <w:bCs w:val="0"/>
          <w:noProof/>
          <w:color w:val="auto"/>
          <w:sz w:val="20"/>
          <w:szCs w:val="20"/>
        </w:rPr>
      </w:sdtEndPr>
      <w:sdtContent>
        <w:p w:rsidR="00412BBF" w:rsidRDefault="00412BBF" w14:paraId="6E9B7076" w14:textId="77777777">
          <w:pPr>
            <w:pStyle w:val="Overskriftforinnholdsfortegnelse"/>
          </w:pPr>
          <w:r>
            <w:t>Innholdsfortegnelse</w:t>
          </w:r>
        </w:p>
        <w:p w:rsidR="00650D1B" w:rsidRDefault="00D00E7B" w14:paraId="5C3640B9" w14:textId="77777777">
          <w:pPr>
            <w:pStyle w:val="INNH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\h \z \u </w:instrText>
          </w:r>
          <w:r>
            <w:rPr>
              <w:b w:val="0"/>
              <w:bCs w:val="0"/>
            </w:rPr>
            <w:fldChar w:fldCharType="separate"/>
          </w:r>
          <w:hyperlink w:history="1" w:anchor="_Toc158625712">
            <w:r w:rsidRPr="00A81D90" w:rsidR="00650D1B">
              <w:rPr>
                <w:rStyle w:val="Hyperkobling"/>
                <w:noProof/>
              </w:rPr>
              <w:t>1</w:t>
            </w:r>
            <w:r w:rsidR="00650D1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A81D90" w:rsidR="00650D1B">
              <w:rPr>
                <w:rStyle w:val="Hyperkobling"/>
                <w:noProof/>
              </w:rPr>
              <w:t>Introduksjon</w:t>
            </w:r>
            <w:r w:rsidR="00650D1B">
              <w:rPr>
                <w:noProof/>
                <w:webHidden/>
              </w:rPr>
              <w:tab/>
            </w:r>
            <w:r w:rsidR="00650D1B">
              <w:rPr>
                <w:noProof/>
                <w:webHidden/>
              </w:rPr>
              <w:fldChar w:fldCharType="begin"/>
            </w:r>
            <w:r w:rsidR="00650D1B">
              <w:rPr>
                <w:noProof/>
                <w:webHidden/>
              </w:rPr>
              <w:instrText xml:space="preserve"> PAGEREF _Toc158625712 \h </w:instrText>
            </w:r>
            <w:r w:rsidR="00650D1B">
              <w:rPr>
                <w:noProof/>
                <w:webHidden/>
              </w:rPr>
            </w:r>
            <w:r w:rsidR="00650D1B">
              <w:rPr>
                <w:noProof/>
                <w:webHidden/>
              </w:rPr>
              <w:fldChar w:fldCharType="separate"/>
            </w:r>
            <w:r w:rsidR="00650D1B">
              <w:rPr>
                <w:noProof/>
                <w:webHidden/>
              </w:rPr>
              <w:t>1</w:t>
            </w:r>
            <w:r w:rsidR="00650D1B">
              <w:rPr>
                <w:noProof/>
                <w:webHidden/>
              </w:rPr>
              <w:fldChar w:fldCharType="end"/>
            </w:r>
          </w:hyperlink>
        </w:p>
        <w:p w:rsidR="00650D1B" w:rsidRDefault="00650D1B" w14:paraId="285DDBBD" w14:textId="77777777">
          <w:pPr>
            <w:pStyle w:val="INNH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58625713">
            <w:r w:rsidRPr="00A81D90">
              <w:rPr>
                <w:rStyle w:val="Hyperkobling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Bakgrunn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D1B" w:rsidRDefault="00650D1B" w14:paraId="33C3B608" w14:textId="77777777">
          <w:pPr>
            <w:pStyle w:val="INNH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58625714">
            <w:r w:rsidRPr="00A81D90">
              <w:rPr>
                <w:rStyle w:val="Hyperkobling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Kravspesifikasjon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D1B" w:rsidRDefault="00650D1B" w14:paraId="762B189C" w14:textId="77777777">
          <w:pPr>
            <w:pStyle w:val="INNH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58625715">
            <w:r w:rsidRPr="00A81D90">
              <w:rPr>
                <w:rStyle w:val="Hyperkobling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Avgrensninger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D1B" w:rsidRDefault="00650D1B" w14:paraId="6E5C125A" w14:textId="77777777">
          <w:pPr>
            <w:pStyle w:val="INNH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58625716">
            <w:r w:rsidRPr="00A81D90">
              <w:rPr>
                <w:rStyle w:val="Hyperkobling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Begreper/Ordliste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D1B" w:rsidRDefault="00650D1B" w14:paraId="5D39064C" w14:textId="77777777">
          <w:pPr>
            <w:pStyle w:val="INNH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history="1" w:anchor="_Toc158625717">
            <w:r w:rsidRPr="00A81D90">
              <w:rPr>
                <w:rStyle w:val="Hyperkobling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D1B" w:rsidRDefault="00650D1B" w14:paraId="6FB37855" w14:textId="77777777">
          <w:pPr>
            <w:pStyle w:val="INNH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history="1" w:anchor="_Toc158625718">
            <w:r w:rsidRPr="00A81D90">
              <w:rPr>
                <w:rStyle w:val="Hyperkobling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D1B" w:rsidRDefault="00650D1B" w14:paraId="531C5634" w14:textId="77777777">
          <w:pPr>
            <w:pStyle w:val="INNH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58625719">
            <w:r w:rsidRPr="00A81D90">
              <w:rPr>
                <w:rStyle w:val="Hyperkobling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Utviklingsprosess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D1B" w:rsidRDefault="00650D1B" w14:paraId="0123F684" w14:textId="77777777">
          <w:pPr>
            <w:pStyle w:val="INNH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58625720">
            <w:r w:rsidRPr="00A81D90">
              <w:rPr>
                <w:rStyle w:val="Hyperkobling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Verktøy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D1B" w:rsidRDefault="00650D1B" w14:paraId="5BB4CF76" w14:textId="77777777">
          <w:pPr>
            <w:pStyle w:val="INNH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58625721">
            <w:r w:rsidRPr="00A81D90">
              <w:rPr>
                <w:rStyle w:val="Hyperkobling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Bruk av KI verktøy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D1B" w:rsidRDefault="00650D1B" w14:paraId="4287D3D6" w14:textId="77777777">
          <w:pPr>
            <w:pStyle w:val="INNH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history="1" w:anchor="_Toc158625722">
            <w:r w:rsidRPr="00A81D90">
              <w:rPr>
                <w:rStyle w:val="Hyperkobling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D1B" w:rsidRDefault="00650D1B" w14:paraId="6FD6823F" w14:textId="77777777">
          <w:pPr>
            <w:pStyle w:val="INNH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58625723">
            <w:r w:rsidRPr="00A81D90">
              <w:rPr>
                <w:rStyle w:val="Hyperkobling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Teknisk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D1B" w:rsidRDefault="00650D1B" w14:paraId="134F8BFF" w14:textId="77777777">
          <w:pPr>
            <w:pStyle w:val="INNH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58625724">
            <w:r w:rsidRPr="00A81D90">
              <w:rPr>
                <w:rStyle w:val="Hyperkobling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Implementasjon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D1B" w:rsidRDefault="00650D1B" w14:paraId="6DBA78B2" w14:textId="77777777">
          <w:pPr>
            <w:pStyle w:val="INNH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58625725">
            <w:r w:rsidRPr="00A81D90">
              <w:rPr>
                <w:rStyle w:val="Hyperkobling"/>
                <w:noProof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D1B" w:rsidRDefault="00650D1B" w14:paraId="25B5344F" w14:textId="77777777">
          <w:pPr>
            <w:pStyle w:val="INNH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58625726">
            <w:r w:rsidRPr="00A81D90">
              <w:rPr>
                <w:rStyle w:val="Hyperkobling"/>
                <w:noProof/>
              </w:rPr>
              <w:t>4.4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Utrulling til sluttbruker (deployment)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D1B" w:rsidRDefault="00650D1B" w14:paraId="33A4870D" w14:textId="77777777">
          <w:pPr>
            <w:pStyle w:val="INNH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history="1" w:anchor="_Toc158625727">
            <w:r w:rsidRPr="00A81D90">
              <w:rPr>
                <w:rStyle w:val="Hyperkobling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Drøfting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D1B" w:rsidRDefault="00650D1B" w14:paraId="49DDDB15" w14:textId="77777777">
          <w:pPr>
            <w:pStyle w:val="INNH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58625728">
            <w:r w:rsidRPr="00A81D90">
              <w:rPr>
                <w:rStyle w:val="Hyperkobling"/>
                <w:noProof/>
              </w:rPr>
              <w:t>5.1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Drøfting av løsning/design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D1B" w:rsidRDefault="00650D1B" w14:paraId="5F2A9AE8" w14:textId="77777777">
          <w:pPr>
            <w:pStyle w:val="INNH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58625729">
            <w:r w:rsidRPr="00A81D90">
              <w:rPr>
                <w:rStyle w:val="Hyperkobling"/>
                <w:noProof/>
              </w:rPr>
              <w:t>5.2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Drøfting av prosess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D1B" w:rsidRDefault="00650D1B" w14:paraId="00858DCD" w14:textId="77777777">
          <w:pPr>
            <w:pStyle w:val="INNH2"/>
            <w:tabs>
              <w:tab w:val="left" w:pos="800"/>
              <w:tab w:val="right" w:leader="dot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58625730">
            <w:r w:rsidRPr="00A81D90">
              <w:rPr>
                <w:rStyle w:val="Hyperkobling"/>
                <w:noProof/>
              </w:rPr>
              <w:t>5.3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Drøfting av bruken av KI-verktøy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D1B" w:rsidRDefault="00650D1B" w14:paraId="1E9DAAF2" w14:textId="77777777">
          <w:pPr>
            <w:pStyle w:val="INNH1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history="1" w:anchor="_Toc158625731">
            <w:r w:rsidRPr="00A81D90">
              <w:rPr>
                <w:rStyle w:val="Hyperkobling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A81D90">
              <w:rPr>
                <w:rStyle w:val="Hyperkobling"/>
                <w:noProof/>
              </w:rPr>
              <w:t>Konklusjon - erfaring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_Toc158625731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BBF" w:rsidRDefault="00D00E7B" w14:paraId="21B3C59B" w14:textId="77777777">
          <w:r>
            <w:rPr>
              <w:rFonts w:asciiTheme="minorHAnsi" w:hAnsiTheme="minorHAnsi"/>
              <w:b/>
              <w:bCs/>
              <w:sz w:val="24"/>
              <w:szCs w:val="24"/>
            </w:rPr>
            <w:fldChar w:fldCharType="end"/>
          </w:r>
        </w:p>
      </w:sdtContent>
    </w:sdt>
    <w:p w:rsidR="00FA69EA" w:rsidP="00FA69EA" w:rsidRDefault="00924E0C" w14:paraId="08B0996D" w14:textId="77777777">
      <w:pPr>
        <w:pStyle w:val="Tittel"/>
      </w:pPr>
      <w:r>
        <w:t>Figurliste</w:t>
      </w:r>
    </w:p>
    <w:p w:rsidR="00626E73" w:rsidRDefault="00924E0C" w14:paraId="79FA98B6" w14:textId="77777777">
      <w:pPr>
        <w:pStyle w:val="Figurliste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sz w:val="24"/>
          <w:szCs w:val="24"/>
        </w:rPr>
      </w:pPr>
      <w:r>
        <w:fldChar w:fldCharType="begin"/>
      </w:r>
      <w:r>
        <w:instrText xml:space="preserve"> TOC \h \z \c "Figur" </w:instrText>
      </w:r>
      <w:r>
        <w:fldChar w:fldCharType="separate"/>
      </w:r>
      <w:hyperlink w:history="1" w:anchor="_Toc126231951">
        <w:r w:rsidRPr="000E174E" w:rsidR="00626E73">
          <w:rPr>
            <w:rStyle w:val="Hyperkobling"/>
            <w:noProof/>
          </w:rPr>
          <w:t>Figur 1 Use Case diagram</w:t>
        </w:r>
        <w:r w:rsidR="00626E73">
          <w:rPr>
            <w:noProof/>
            <w:webHidden/>
          </w:rPr>
          <w:tab/>
        </w:r>
        <w:r w:rsidR="00626E73">
          <w:rPr>
            <w:noProof/>
            <w:webHidden/>
          </w:rPr>
          <w:fldChar w:fldCharType="begin"/>
        </w:r>
        <w:r w:rsidR="00626E73">
          <w:rPr>
            <w:noProof/>
            <w:webHidden/>
          </w:rPr>
          <w:instrText xml:space="preserve"> PAGEREF _Toc126231951 \h </w:instrText>
        </w:r>
        <w:r w:rsidR="00626E73">
          <w:rPr>
            <w:noProof/>
            <w:webHidden/>
          </w:rPr>
        </w:r>
        <w:r w:rsidR="00626E73">
          <w:rPr>
            <w:noProof/>
            <w:webHidden/>
          </w:rPr>
          <w:fldChar w:fldCharType="separate"/>
        </w:r>
        <w:r w:rsidR="00626E73">
          <w:rPr>
            <w:noProof/>
            <w:webHidden/>
          </w:rPr>
          <w:t>3</w:t>
        </w:r>
        <w:r w:rsidR="00626E73">
          <w:rPr>
            <w:noProof/>
            <w:webHidden/>
          </w:rPr>
          <w:fldChar w:fldCharType="end"/>
        </w:r>
      </w:hyperlink>
    </w:p>
    <w:p w:rsidR="00626E73" w:rsidRDefault="00626E73" w14:paraId="1DC189D3" w14:textId="77777777">
      <w:pPr>
        <w:pStyle w:val="Figurliste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sz w:val="24"/>
          <w:szCs w:val="24"/>
        </w:rPr>
      </w:pPr>
      <w:hyperlink w:history="1" w:anchor="_Toc126231952">
        <w:r w:rsidRPr="000E174E">
          <w:rPr>
            <w:rStyle w:val="Hyperkobling"/>
            <w:noProof/>
          </w:rPr>
          <w:t>Figur 2 Klassediagram som viser...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_Toc126231952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4E0C" w:rsidP="00924E0C" w:rsidRDefault="00924E0C" w14:paraId="24D11DB9" w14:textId="77777777">
      <w:pPr>
        <w:pStyle w:val="Brdtekst"/>
      </w:pPr>
      <w:r>
        <w:fldChar w:fldCharType="end"/>
      </w:r>
    </w:p>
    <w:p w:rsidR="00924E0C" w:rsidP="00FA69EA" w:rsidRDefault="00924E0C" w14:paraId="056E1349" w14:textId="77777777">
      <w:pPr>
        <w:pStyle w:val="Tittel"/>
      </w:pPr>
      <w:r>
        <w:t>Tabelliste</w:t>
      </w:r>
    </w:p>
    <w:p w:rsidR="00626E73" w:rsidRDefault="00924E0C" w14:paraId="6AE67929" w14:textId="77777777">
      <w:pPr>
        <w:pStyle w:val="Figurliste"/>
        <w:tabs>
          <w:tab w:val="right" w:leader="dot" w:pos="9060"/>
        </w:tabs>
        <w:rPr>
          <w:noProof/>
        </w:rPr>
      </w:pPr>
      <w:r>
        <w:fldChar w:fldCharType="begin"/>
      </w:r>
      <w:r>
        <w:instrText xml:space="preserve"> TOC \h \z \c "Tabell" </w:instrText>
      </w:r>
      <w:r>
        <w:fldChar w:fldCharType="separate"/>
      </w:r>
      <w:hyperlink w:history="1" w:anchor="_Toc126231737">
        <w:r w:rsidRPr="00D9251A" w:rsidR="00626E73">
          <w:rPr>
            <w:rStyle w:val="Hyperkobling"/>
            <w:noProof/>
          </w:rPr>
          <w:t>Tabell 1 Begreper og ordliste</w:t>
        </w:r>
        <w:r w:rsidR="00626E73">
          <w:rPr>
            <w:noProof/>
            <w:webHidden/>
          </w:rPr>
          <w:tab/>
        </w:r>
        <w:r w:rsidR="00626E73">
          <w:rPr>
            <w:noProof/>
            <w:webHidden/>
          </w:rPr>
          <w:fldChar w:fldCharType="begin"/>
        </w:r>
        <w:r w:rsidR="00626E73">
          <w:rPr>
            <w:noProof/>
            <w:webHidden/>
          </w:rPr>
          <w:instrText xml:space="preserve"> PAGEREF _Toc126231737 \h </w:instrText>
        </w:r>
        <w:r w:rsidR="00626E73">
          <w:rPr>
            <w:noProof/>
            <w:webHidden/>
          </w:rPr>
        </w:r>
        <w:r w:rsidR="00626E73">
          <w:rPr>
            <w:noProof/>
            <w:webHidden/>
          </w:rPr>
          <w:fldChar w:fldCharType="separate"/>
        </w:r>
        <w:r w:rsidR="00626E73">
          <w:rPr>
            <w:noProof/>
            <w:webHidden/>
          </w:rPr>
          <w:t>2</w:t>
        </w:r>
        <w:r w:rsidR="00626E73">
          <w:rPr>
            <w:noProof/>
            <w:webHidden/>
          </w:rPr>
          <w:fldChar w:fldCharType="end"/>
        </w:r>
      </w:hyperlink>
    </w:p>
    <w:p w:rsidR="00924E0C" w:rsidP="00924E0C" w:rsidRDefault="00924E0C" w14:paraId="26C30917" w14:textId="77777777">
      <w:pPr>
        <w:pStyle w:val="Brdtekst"/>
      </w:pPr>
      <w:r>
        <w:fldChar w:fldCharType="end"/>
      </w:r>
    </w:p>
    <w:p w:rsidR="00412BBF" w:rsidRDefault="00412BBF" w14:paraId="2340801D" w14:textId="77777777">
      <w:pPr>
        <w:rPr>
          <w:i/>
          <w:color w:val="339966"/>
        </w:rPr>
      </w:pPr>
      <w:r>
        <w:br w:type="page"/>
      </w:r>
    </w:p>
    <w:p w:rsidR="00924E0C" w:rsidP="000551FF" w:rsidRDefault="00924E0C" w14:paraId="7C7F9A52" w14:textId="77777777">
      <w:pPr>
        <w:pStyle w:val="Comment"/>
      </w:pPr>
    </w:p>
    <w:p w:rsidR="000551FF" w:rsidP="000551FF" w:rsidRDefault="000551FF" w14:paraId="4650280F" w14:textId="77777777">
      <w:pPr>
        <w:pStyle w:val="Comment"/>
      </w:pPr>
      <w:r>
        <w:t xml:space="preserve">[Denne rapporten inneholder ferdigdefinerte </w:t>
      </w:r>
      <w:r w:rsidRPr="00703F69">
        <w:rPr>
          <w:b/>
          <w:bCs/>
        </w:rPr>
        <w:t>stiler</w:t>
      </w:r>
      <w:r>
        <w:t xml:space="preserve"> som </w:t>
      </w:r>
      <w:r w:rsidR="00392EB8">
        <w:t>du/</w:t>
      </w:r>
      <w:r>
        <w:t>dere kan benytte for de mest vanlige avsnittene. Følgende stiler er definert:</w:t>
      </w:r>
    </w:p>
    <w:p w:rsidR="000551FF" w:rsidP="000551FF" w:rsidRDefault="000551FF" w14:paraId="0C1DB36D" w14:textId="77777777">
      <w:pPr>
        <w:pStyle w:val="Comment"/>
      </w:pPr>
      <w:r>
        <w:t>Heading 1</w:t>
      </w:r>
      <w:r w:rsidR="00924E0C">
        <w:t>/Overskrift 1</w:t>
      </w:r>
      <w:r>
        <w:tab/>
      </w:r>
      <w:r>
        <w:t>Overskrift på nivå 1</w:t>
      </w:r>
    </w:p>
    <w:p w:rsidR="000551FF" w:rsidP="000551FF" w:rsidRDefault="000551FF" w14:paraId="6A790641" w14:textId="77777777">
      <w:pPr>
        <w:pStyle w:val="Comment"/>
      </w:pPr>
      <w:r>
        <w:t>Heading 2</w:t>
      </w:r>
      <w:r w:rsidR="00924E0C">
        <w:t>/Overskrift 2</w:t>
      </w:r>
      <w:r>
        <w:tab/>
      </w:r>
      <w:r>
        <w:t>Overskrift på nivå 2</w:t>
      </w:r>
    </w:p>
    <w:p w:rsidR="000551FF" w:rsidP="000551FF" w:rsidRDefault="000551FF" w14:paraId="3FF1EB84" w14:textId="77777777">
      <w:pPr>
        <w:pStyle w:val="Comment"/>
      </w:pPr>
      <w:r>
        <w:t>Heading 3</w:t>
      </w:r>
      <w:r w:rsidR="00924E0C">
        <w:t>/Overskrift 3</w:t>
      </w:r>
      <w:r>
        <w:tab/>
      </w:r>
      <w:r>
        <w:t>Overskrift på nivå 3</w:t>
      </w:r>
    </w:p>
    <w:p w:rsidR="000551FF" w:rsidP="000551FF" w:rsidRDefault="00703F69" w14:paraId="3EE5031E" w14:textId="77777777">
      <w:pPr>
        <w:pStyle w:val="Comment"/>
      </w:pPr>
      <w:r>
        <w:t>Brødtekst</w:t>
      </w:r>
      <w:r w:rsidR="000551FF">
        <w:tab/>
      </w:r>
      <w:r w:rsidR="000551FF">
        <w:t>Standard tekst i et avsnitt. Benytt denne for all ”vanlig” tekst</w:t>
      </w:r>
    </w:p>
    <w:p w:rsidR="000551FF" w:rsidP="000551FF" w:rsidRDefault="000551FF" w14:paraId="72B55968" w14:textId="77777777">
      <w:pPr>
        <w:pStyle w:val="Comment"/>
      </w:pPr>
      <w:r>
        <w:t>Definition</w:t>
      </w:r>
      <w:r>
        <w:tab/>
      </w:r>
      <w:r>
        <w:t>Benyttes hovedsakelig i avsnittet ”TERMINOLOGI”</w:t>
      </w:r>
    </w:p>
    <w:p w:rsidR="00E372F5" w:rsidP="000551FF" w:rsidRDefault="00E372F5" w14:paraId="3233DDDF" w14:textId="77777777">
      <w:pPr>
        <w:pStyle w:val="Comment"/>
      </w:pPr>
      <w:r>
        <w:t>References</w:t>
      </w:r>
      <w:r>
        <w:tab/>
      </w:r>
      <w:r>
        <w:t>Benyttes i REFERANSER-avsnittet.</w:t>
      </w:r>
    </w:p>
    <w:p w:rsidR="00D64482" w:rsidP="000551FF" w:rsidRDefault="000551FF" w14:paraId="0AD38DDB" w14:textId="77777777">
      <w:pPr>
        <w:pStyle w:val="Comment"/>
      </w:pPr>
      <w:r>
        <w:t>Comment</w:t>
      </w:r>
      <w:r>
        <w:tab/>
      </w:r>
      <w:r>
        <w:t>Denne grønne teksten. Fjern all tekst av denne typen i rapporten.</w:t>
      </w:r>
      <w:r w:rsidR="000674E9">
        <w:t>]</w:t>
      </w:r>
    </w:p>
    <w:p w:rsidR="007E13C7" w:rsidP="007E13C7" w:rsidRDefault="007E13C7" w14:paraId="70F5B5DD" w14:textId="77777777">
      <w:pPr>
        <w:pStyle w:val="Brdtekst"/>
      </w:pPr>
    </w:p>
    <w:p w:rsidR="007E13C7" w:rsidP="007E13C7" w:rsidRDefault="007E13C7" w14:paraId="1D4EDF0A" w14:textId="77777777">
      <w:pPr>
        <w:pStyle w:val="Brdtekst"/>
        <w:sectPr w:rsidR="007E13C7" w:rsidSect="00697C7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orient="portrait" w:code="9"/>
          <w:pgMar w:top="1418" w:right="1418" w:bottom="1418" w:left="1418" w:header="709" w:footer="454" w:gutter="0"/>
          <w:cols w:space="708"/>
          <w:titlePg/>
        </w:sectPr>
      </w:pPr>
    </w:p>
    <w:p w:rsidR="00FA69EA" w:rsidP="00FA69EA" w:rsidRDefault="00924E0C" w14:paraId="75CF50EE" w14:textId="77777777">
      <w:pPr>
        <w:pStyle w:val="Overskrift1"/>
      </w:pPr>
      <w:bookmarkStart w:name="_Ref125375270" w:id="16"/>
      <w:bookmarkStart w:name="_Ref125375282" w:id="17"/>
      <w:bookmarkStart w:name="_Toc136784282" w:id="18"/>
      <w:bookmarkStart w:name="_Toc158625712" w:id="19"/>
      <w:r>
        <w:t>Introduksjon</w:t>
      </w:r>
      <w:bookmarkEnd w:id="16"/>
      <w:bookmarkEnd w:id="17"/>
      <w:bookmarkEnd w:id="18"/>
      <w:bookmarkEnd w:id="19"/>
    </w:p>
    <w:p w:rsidR="00933D51" w:rsidP="00933D51" w:rsidRDefault="00933D51" w14:paraId="2D60B38C" w14:textId="77777777">
      <w:pPr>
        <w:pStyle w:val="Overskrift2"/>
      </w:pPr>
      <w:bookmarkStart w:name="_Toc136784283" w:id="20"/>
      <w:bookmarkStart w:name="_Toc158625713" w:id="21"/>
      <w:r>
        <w:t>Bakgrunn</w:t>
      </w:r>
      <w:bookmarkEnd w:id="20"/>
      <w:bookmarkEnd w:id="21"/>
    </w:p>
    <w:p w:rsidR="00FA69EA" w:rsidP="00381F01" w:rsidRDefault="00381F01" w14:paraId="71D4C9B7" w14:textId="26B3CB79">
      <w:pPr>
        <w:pStyle w:val="Comment"/>
      </w:pPr>
      <w:r w:rsidR="00381F01">
        <w:rPr/>
        <w:t>[</w:t>
      </w:r>
      <w:r w:rsidR="00FA69EA">
        <w:rPr/>
        <w:t>Dette er første kapitlet i den faglige rapporten.  Det bør behandle bakgrunnen for oppgaven,</w:t>
      </w:r>
      <w:r w:rsidR="005C3B91">
        <w:rPr/>
        <w:t xml:space="preserve"> eventuell</w:t>
      </w:r>
      <w:r w:rsidR="00FA69EA">
        <w:rPr/>
        <w:t xml:space="preserve"> oppdragsgiver, </w:t>
      </w:r>
      <w:r w:rsidR="00365B8B">
        <w:rPr/>
        <w:t xml:space="preserve">oppsummering av </w:t>
      </w:r>
      <w:r w:rsidR="00FA69EA">
        <w:rPr/>
        <w:t>problemstillingen og/eller oppgaven som skal løses</w:t>
      </w:r>
      <w:r w:rsidR="00DA3197">
        <w:rPr/>
        <w:t>.</w:t>
      </w:r>
      <w:r w:rsidR="00365B8B">
        <w:rPr/>
        <w:t>]</w:t>
      </w:r>
    </w:p>
    <w:p w:rsidR="2D76A8AB" w:rsidP="71B2E173" w:rsidRDefault="2D76A8AB" w14:paraId="3C61392A" w14:textId="684EB866">
      <w:pPr>
        <w:pStyle w:val="Comment"/>
        <w:rPr>
          <w:i w:val="0"/>
          <w:iCs w:val="0"/>
          <w:color w:val="auto"/>
        </w:rPr>
      </w:pPr>
      <w:r w:rsidRPr="71B2E173" w:rsidR="2D76A8AB">
        <w:rPr>
          <w:i w:val="0"/>
          <w:iCs w:val="0"/>
          <w:color w:val="auto"/>
        </w:rPr>
        <w:t xml:space="preserve">Denne rapporten er skrevet ved NTNU Trondheim som en del av emnet IDATT2003, Programmering 2 V25. Hensikten med prosjektet er å </w:t>
      </w:r>
      <w:r w:rsidRPr="71B2E173" w:rsidR="6189A91C">
        <w:rPr>
          <w:i w:val="0"/>
          <w:iCs w:val="0"/>
          <w:color w:val="auto"/>
        </w:rPr>
        <w:t>vise objektorientert programmering</w:t>
      </w:r>
      <w:r w:rsidRPr="71B2E173" w:rsidR="6BD25D43">
        <w:rPr>
          <w:i w:val="0"/>
          <w:iCs w:val="0"/>
          <w:color w:val="auto"/>
        </w:rPr>
        <w:t xml:space="preserve"> (OOP)</w:t>
      </w:r>
      <w:r w:rsidRPr="71B2E173" w:rsidR="6189A91C">
        <w:rPr>
          <w:i w:val="0"/>
          <w:iCs w:val="0"/>
          <w:color w:val="auto"/>
        </w:rPr>
        <w:t xml:space="preserve">, programvareutvikling og prosjektarbeid gjennom </w:t>
      </w:r>
      <w:r w:rsidRPr="71B2E173" w:rsidR="6EF680C2">
        <w:rPr>
          <w:i w:val="0"/>
          <w:iCs w:val="0"/>
          <w:color w:val="auto"/>
        </w:rPr>
        <w:t>utvikling av brettspill me</w:t>
      </w:r>
      <w:r w:rsidRPr="71B2E173" w:rsidR="6EF680C2">
        <w:rPr>
          <w:i w:val="0"/>
          <w:iCs w:val="0"/>
          <w:color w:val="auto"/>
        </w:rPr>
        <w:t>d par-programmmeri</w:t>
      </w:r>
      <w:r w:rsidRPr="71B2E173" w:rsidR="6EF680C2">
        <w:rPr>
          <w:i w:val="0"/>
          <w:iCs w:val="0"/>
          <w:color w:val="auto"/>
        </w:rPr>
        <w:t>ng.</w:t>
      </w:r>
    </w:p>
    <w:p w:rsidR="00365B8B" w:rsidP="00365B8B" w:rsidRDefault="00365B8B" w14:paraId="0B4B52BE" w14:textId="77777777">
      <w:pPr>
        <w:pStyle w:val="Overskrift2"/>
        <w:rPr/>
      </w:pPr>
      <w:bookmarkStart w:name="_Ref125975861" w:id="22"/>
      <w:bookmarkStart w:name="_Toc136784287" w:id="23"/>
      <w:bookmarkStart w:name="_Toc158625714" w:id="24"/>
      <w:bookmarkStart w:name="_Toc136784284" w:id="25"/>
      <w:r w:rsidR="00365B8B">
        <w:rPr/>
        <w:t>Kravspesifikasjon</w:t>
      </w:r>
      <w:bookmarkEnd w:id="22"/>
      <w:bookmarkEnd w:id="23"/>
      <w:bookmarkEnd w:id="24"/>
    </w:p>
    <w:p w:rsidR="00365B8B" w:rsidP="00365B8B" w:rsidRDefault="00365B8B" w14:paraId="71239C0E" w14:textId="77777777">
      <w:pPr>
        <w:pStyle w:val="Comment"/>
      </w:pPr>
      <w:r>
        <w:t xml:space="preserve">Bruk her gjerne </w:t>
      </w:r>
      <w:r>
        <w:rPr>
          <w:b/>
          <w:bCs/>
        </w:rPr>
        <w:t>UML-diagrammer</w:t>
      </w:r>
      <w:r>
        <w:t xml:space="preserve"> som </w:t>
      </w:r>
      <w:r>
        <w:rPr>
          <w:b/>
          <w:bCs/>
        </w:rPr>
        <w:t>Use-Case</w:t>
      </w:r>
      <w:r>
        <w:t xml:space="preserve">, </w:t>
      </w:r>
      <w:r>
        <w:rPr>
          <w:b/>
          <w:bCs/>
        </w:rPr>
        <w:t>Aktivitetsdiagram</w:t>
      </w:r>
      <w:r>
        <w:t xml:space="preserve"> osv for å beskrive krav til funksjonalitet (NB! Uten å dra inn </w:t>
      </w:r>
      <w:r w:rsidRPr="00DA3197">
        <w:rPr>
          <w:b/>
          <w:bCs/>
        </w:rPr>
        <w:t>hvordan</w:t>
      </w:r>
      <w:r>
        <w:t xml:space="preserve"> du/dere har løst det.).</w:t>
      </w:r>
    </w:p>
    <w:p w:rsidR="00365B8B" w:rsidP="00365B8B" w:rsidRDefault="00365B8B" w14:paraId="7E26B493" w14:textId="77777777">
      <w:pPr>
        <w:pStyle w:val="Comment"/>
      </w:pPr>
      <w:r w:rsidR="00365B8B">
        <w:rPr/>
        <w:t xml:space="preserve">Når du senere skriver </w:t>
      </w:r>
      <w:r w:rsidRPr="71B2E173" w:rsidR="00365B8B">
        <w:rPr>
          <w:b w:val="1"/>
          <w:bCs w:val="1"/>
        </w:rPr>
        <w:t>drøfting</w:t>
      </w:r>
      <w:r w:rsidR="00365B8B">
        <w:rPr/>
        <w:t xml:space="preserve"> og </w:t>
      </w:r>
      <w:r w:rsidRPr="71B2E173" w:rsidR="00365B8B">
        <w:rPr>
          <w:b w:val="1"/>
          <w:bCs w:val="1"/>
        </w:rPr>
        <w:t>konklusjon</w:t>
      </w:r>
      <w:r w:rsidR="00365B8B">
        <w:rPr/>
        <w:t>, må du henvise tilbake til dette kapittelet og svare på om løsningen du har levert svarer på kravspesifikasjonen].</w:t>
      </w:r>
    </w:p>
    <w:p w:rsidR="50E1C78D" w:rsidP="71B2E173" w:rsidRDefault="50E1C78D" w14:paraId="05A72C4D" w14:textId="2A5709C1">
      <w:pPr>
        <w:pStyle w:val="Comment"/>
        <w:rPr>
          <w:color w:val="auto"/>
        </w:rPr>
      </w:pPr>
      <w:r w:rsidRPr="71B2E173" w:rsidR="50E1C78D">
        <w:rPr>
          <w:color w:val="auto"/>
        </w:rPr>
        <w:t xml:space="preserve">Følgende </w:t>
      </w:r>
      <w:r w:rsidRPr="71B2E173" w:rsidR="50E1C78D">
        <w:rPr>
          <w:b w:val="1"/>
          <w:bCs w:val="1"/>
          <w:color w:val="auto"/>
        </w:rPr>
        <w:t xml:space="preserve">funksjonelle </w:t>
      </w:r>
      <w:r w:rsidRPr="71B2E173" w:rsidR="50E1C78D">
        <w:rPr>
          <w:color w:val="auto"/>
        </w:rPr>
        <w:t>krav gjelder:</w:t>
      </w:r>
    </w:p>
    <w:p w:rsidR="50E1C78D" w:rsidP="71B2E173" w:rsidRDefault="50E1C78D" w14:paraId="12B25969" w14:textId="4114EAFE">
      <w:pPr>
        <w:pStyle w:val="Comment"/>
        <w:numPr>
          <w:ilvl w:val="0"/>
          <w:numId w:val="7"/>
        </w:numPr>
        <w:rPr>
          <w:color w:val="auto"/>
        </w:rPr>
      </w:pPr>
      <w:r w:rsidRPr="71B2E173" w:rsidR="50E1C78D">
        <w:rPr>
          <w:color w:val="auto"/>
        </w:rPr>
        <w:t xml:space="preserve">En bruker skal kunne velge et spill blant et på forhånd definerte varianter av </w:t>
      </w:r>
      <w:r w:rsidRPr="71B2E173" w:rsidR="50E1C78D">
        <w:rPr>
          <w:color w:val="auto"/>
        </w:rPr>
        <w:t>stigespill</w:t>
      </w:r>
      <w:r w:rsidRPr="71B2E173" w:rsidR="50E1C78D">
        <w:rPr>
          <w:color w:val="auto"/>
        </w:rPr>
        <w:t xml:space="preserve"> (f.eks. Ved å lese fra </w:t>
      </w:r>
      <w:r w:rsidRPr="71B2E173" w:rsidR="53E1D897">
        <w:rPr>
          <w:color w:val="auto"/>
        </w:rPr>
        <w:t>fil). Med “</w:t>
      </w:r>
      <w:r w:rsidRPr="71B2E173" w:rsidR="214E27C4">
        <w:rPr>
          <w:color w:val="auto"/>
        </w:rPr>
        <w:t>varianter” menes f.eks. layout (antall felt) og hvor stigene er plassert.</w:t>
      </w:r>
    </w:p>
    <w:p w:rsidR="214E27C4" w:rsidP="71B2E173" w:rsidRDefault="214E27C4" w14:paraId="194A5E7F" w14:textId="73A203D1">
      <w:pPr>
        <w:pStyle w:val="Comment"/>
        <w:numPr>
          <w:ilvl w:val="0"/>
          <w:numId w:val="7"/>
        </w:numPr>
        <w:rPr>
          <w:color w:val="auto"/>
        </w:rPr>
      </w:pPr>
      <w:r w:rsidRPr="71B2E173" w:rsidR="214E27C4">
        <w:rPr>
          <w:color w:val="auto"/>
        </w:rPr>
        <w:t>Bruker velger så hvor mange spillere som skal delta i spillet (</w:t>
      </w:r>
      <w:r w:rsidRPr="71B2E173" w:rsidR="214E27C4">
        <w:rPr>
          <w:b w:val="1"/>
          <w:bCs w:val="1"/>
          <w:color w:val="auto"/>
        </w:rPr>
        <w:t xml:space="preserve">maks </w:t>
      </w:r>
      <w:r w:rsidRPr="71B2E173" w:rsidR="214E27C4">
        <w:rPr>
          <w:b w:val="1"/>
          <w:bCs w:val="1"/>
          <w:color w:val="auto"/>
        </w:rPr>
        <w:t>fem</w:t>
      </w:r>
      <w:r w:rsidRPr="71B2E173" w:rsidR="214E27C4">
        <w:rPr>
          <w:color w:val="auto"/>
        </w:rPr>
        <w:t>).</w:t>
      </w:r>
    </w:p>
    <w:p w:rsidR="214E27C4" w:rsidP="71B2E173" w:rsidRDefault="214E27C4" w14:paraId="10F97EB9" w14:textId="19BEA57D">
      <w:pPr>
        <w:pStyle w:val="Comment"/>
        <w:numPr>
          <w:ilvl w:val="0"/>
          <w:numId w:val="7"/>
        </w:numPr>
        <w:rPr>
          <w:color w:val="auto"/>
        </w:rPr>
      </w:pPr>
      <w:r w:rsidRPr="71B2E173" w:rsidR="214E27C4">
        <w:rPr>
          <w:color w:val="auto"/>
        </w:rPr>
        <w:t xml:space="preserve">Hver spiller velger deretter én “brikke” for sin spiller (fra et utvalg av ulike forhåndsdefinerte brikker) og gir sin brikke/spiller et navn. </w:t>
      </w:r>
    </w:p>
    <w:p w:rsidR="214E27C4" w:rsidP="71B2E173" w:rsidRDefault="214E27C4" w14:paraId="473F0F7B" w14:textId="68A449E9">
      <w:pPr>
        <w:pStyle w:val="Comment"/>
        <w:numPr>
          <w:ilvl w:val="0"/>
          <w:numId w:val="7"/>
        </w:numPr>
        <w:rPr>
          <w:color w:val="auto"/>
        </w:rPr>
      </w:pPr>
      <w:r w:rsidRPr="71B2E173" w:rsidR="214E27C4">
        <w:rPr>
          <w:color w:val="auto"/>
        </w:rPr>
        <w:t xml:space="preserve">Spillet starter med at det trilles </w:t>
      </w:r>
      <w:r w:rsidRPr="71B2E173" w:rsidR="214E27C4">
        <w:rPr>
          <w:b w:val="1"/>
          <w:bCs w:val="1"/>
          <w:color w:val="auto"/>
        </w:rPr>
        <w:t xml:space="preserve">to terninger </w:t>
      </w:r>
      <w:r w:rsidRPr="71B2E173" w:rsidR="214E27C4">
        <w:rPr>
          <w:color w:val="auto"/>
        </w:rPr>
        <w:t>for hver spiller,</w:t>
      </w:r>
      <w:r w:rsidRPr="71B2E173" w:rsidR="4ACDB973">
        <w:rPr>
          <w:color w:val="auto"/>
        </w:rPr>
        <w:t xml:space="preserve"> øynene summeres opp</w:t>
      </w:r>
      <w:r w:rsidRPr="71B2E173" w:rsidR="214E27C4">
        <w:rPr>
          <w:color w:val="auto"/>
        </w:rPr>
        <w:t xml:space="preserve"> og spillerens brikke flyttes tilsvarende</w:t>
      </w:r>
      <w:r w:rsidRPr="71B2E173" w:rsidR="64B81DBD">
        <w:rPr>
          <w:color w:val="auto"/>
        </w:rPr>
        <w:t>.</w:t>
      </w:r>
    </w:p>
    <w:p w:rsidR="64B81DBD" w:rsidP="71B2E173" w:rsidRDefault="64B81DBD" w14:paraId="7A3AEE08" w14:textId="2B6AE42C">
      <w:pPr>
        <w:pStyle w:val="Comment"/>
        <w:numPr>
          <w:ilvl w:val="0"/>
          <w:numId w:val="7"/>
        </w:numPr>
        <w:rPr>
          <w:color w:val="auto"/>
        </w:rPr>
      </w:pPr>
      <w:r w:rsidRPr="71B2E173" w:rsidR="64B81DBD">
        <w:rPr>
          <w:color w:val="auto"/>
        </w:rPr>
        <w:t>Avhengig av hvilken type felt spilleren lander på, utføres respektiv handling</w:t>
      </w:r>
      <w:r w:rsidRPr="71B2E173" w:rsidR="4106D73A">
        <w:rPr>
          <w:color w:val="auto"/>
        </w:rPr>
        <w:t>:</w:t>
      </w:r>
    </w:p>
    <w:p w:rsidR="6311F18E" w:rsidP="71B2E173" w:rsidRDefault="6311F18E" w14:paraId="79901F71" w14:textId="37C80FC2">
      <w:pPr>
        <w:pStyle w:val="Comment"/>
        <w:numPr>
          <w:ilvl w:val="1"/>
          <w:numId w:val="7"/>
        </w:numPr>
        <w:rPr>
          <w:color w:val="auto"/>
        </w:rPr>
      </w:pPr>
      <w:r w:rsidRPr="71B2E173" w:rsidR="6311F18E">
        <w:rPr>
          <w:color w:val="auto"/>
        </w:rPr>
        <w:t>S</w:t>
      </w:r>
      <w:r w:rsidRPr="71B2E173" w:rsidR="64B81DBD">
        <w:rPr>
          <w:color w:val="auto"/>
        </w:rPr>
        <w:t>tige opp</w:t>
      </w:r>
    </w:p>
    <w:p w:rsidR="024A1661" w:rsidP="71B2E173" w:rsidRDefault="024A1661" w14:paraId="29420A17" w14:textId="29A28DAB">
      <w:pPr>
        <w:pStyle w:val="Comment"/>
        <w:numPr>
          <w:ilvl w:val="1"/>
          <w:numId w:val="7"/>
        </w:numPr>
        <w:rPr>
          <w:color w:val="auto"/>
        </w:rPr>
      </w:pPr>
      <w:r w:rsidRPr="71B2E173" w:rsidR="024A1661">
        <w:rPr>
          <w:color w:val="auto"/>
        </w:rPr>
        <w:t>S</w:t>
      </w:r>
      <w:r w:rsidRPr="71B2E173" w:rsidR="64B81DBD">
        <w:rPr>
          <w:color w:val="auto"/>
        </w:rPr>
        <w:t>tige ned</w:t>
      </w:r>
    </w:p>
    <w:p w:rsidR="747C1577" w:rsidP="71B2E173" w:rsidRDefault="747C1577" w14:paraId="00BF006D" w14:textId="4146544A">
      <w:pPr>
        <w:pStyle w:val="Comment"/>
        <w:numPr>
          <w:ilvl w:val="1"/>
          <w:numId w:val="7"/>
        </w:numPr>
        <w:rPr>
          <w:color w:val="auto"/>
        </w:rPr>
      </w:pPr>
      <w:r w:rsidRPr="71B2E173" w:rsidR="747C1577">
        <w:rPr>
          <w:color w:val="auto"/>
        </w:rPr>
        <w:t>R</w:t>
      </w:r>
      <w:r w:rsidRPr="71B2E173" w:rsidR="327CC2DD">
        <w:rPr>
          <w:color w:val="auto"/>
        </w:rPr>
        <w:t>ykk tilbake til start</w:t>
      </w:r>
    </w:p>
    <w:p w:rsidR="47920271" w:rsidP="71B2E173" w:rsidRDefault="47920271" w14:paraId="68B535EE" w14:textId="60C9E8A7">
      <w:pPr>
        <w:pStyle w:val="Comment"/>
        <w:numPr>
          <w:ilvl w:val="1"/>
          <w:numId w:val="7"/>
        </w:numPr>
        <w:rPr>
          <w:color w:val="auto"/>
        </w:rPr>
      </w:pPr>
      <w:r w:rsidRPr="71B2E173" w:rsidR="47920271">
        <w:rPr>
          <w:color w:val="auto"/>
        </w:rPr>
        <w:t>S</w:t>
      </w:r>
      <w:r w:rsidRPr="71B2E173" w:rsidR="327CC2DD">
        <w:rPr>
          <w:color w:val="auto"/>
        </w:rPr>
        <w:t>tå over ett kast</w:t>
      </w:r>
    </w:p>
    <w:p w:rsidR="64B81DBD" w:rsidP="71B2E173" w:rsidRDefault="64B81DBD" w14:paraId="73B547B7" w14:textId="260F23B2">
      <w:pPr>
        <w:pStyle w:val="Comment"/>
        <w:numPr>
          <w:ilvl w:val="0"/>
          <w:numId w:val="7"/>
        </w:numPr>
        <w:rPr>
          <w:color w:val="auto"/>
        </w:rPr>
      </w:pPr>
      <w:r w:rsidRPr="71B2E173" w:rsidR="64B81DBD">
        <w:rPr>
          <w:color w:val="auto"/>
        </w:rPr>
        <w:t xml:space="preserve">Når første spiller når siste rute, rute 90, er spillet over og vinneren kåres. </w:t>
      </w:r>
    </w:p>
    <w:p w:rsidR="327B1C46" w:rsidP="71B2E173" w:rsidRDefault="327B1C46" w14:paraId="21ADF6EF" w14:textId="791AC8AF">
      <w:pPr>
        <w:pStyle w:val="Comment"/>
        <w:rPr>
          <w:color w:val="auto"/>
        </w:rPr>
      </w:pPr>
      <w:r w:rsidRPr="71B2E173" w:rsidR="327B1C46">
        <w:rPr>
          <w:color w:val="auto"/>
        </w:rPr>
        <w:t xml:space="preserve">Følgende </w:t>
      </w:r>
      <w:r w:rsidRPr="71B2E173" w:rsidR="327B1C46">
        <w:rPr>
          <w:b w:val="1"/>
          <w:bCs w:val="1"/>
          <w:color w:val="auto"/>
        </w:rPr>
        <w:t>ikke-funksjonelle</w:t>
      </w:r>
      <w:r w:rsidRPr="71B2E173" w:rsidR="327B1C46">
        <w:rPr>
          <w:color w:val="auto"/>
        </w:rPr>
        <w:t xml:space="preserve"> krav gjelder:</w:t>
      </w:r>
    </w:p>
    <w:p w:rsidR="327B1C46" w:rsidP="71B2E173" w:rsidRDefault="327B1C46" w14:paraId="7D728D1E" w14:textId="65A9F52D">
      <w:pPr>
        <w:pStyle w:val="Comment"/>
        <w:numPr>
          <w:ilvl w:val="0"/>
          <w:numId w:val="8"/>
        </w:numPr>
        <w:rPr>
          <w:color w:val="auto"/>
        </w:rPr>
      </w:pPr>
      <w:r w:rsidRPr="71B2E173" w:rsidR="327B1C46">
        <w:rPr>
          <w:color w:val="auto"/>
        </w:rPr>
        <w:t xml:space="preserve">Det skal benyttes </w:t>
      </w:r>
      <w:r w:rsidRPr="71B2E173" w:rsidR="67EDE7FD">
        <w:rPr>
          <w:color w:val="auto"/>
        </w:rPr>
        <w:t xml:space="preserve">verktøy som </w:t>
      </w:r>
      <w:r w:rsidRPr="71B2E173" w:rsidR="67EDE7FD">
        <w:rPr>
          <w:b w:val="1"/>
          <w:bCs w:val="1"/>
          <w:color w:val="auto"/>
        </w:rPr>
        <w:t>CheckStyle</w:t>
      </w:r>
      <w:r w:rsidRPr="71B2E173" w:rsidR="67EDE7FD">
        <w:rPr>
          <w:b w:val="1"/>
          <w:bCs w:val="1"/>
          <w:color w:val="auto"/>
        </w:rPr>
        <w:t xml:space="preserve"> </w:t>
      </w:r>
      <w:r w:rsidRPr="71B2E173" w:rsidR="67EDE7FD">
        <w:rPr>
          <w:color w:val="auto"/>
        </w:rPr>
        <w:t xml:space="preserve">(med Google sine regler) og </w:t>
      </w:r>
      <w:r w:rsidRPr="71B2E173" w:rsidR="67EDE7FD">
        <w:rPr>
          <w:b w:val="1"/>
          <w:bCs w:val="1"/>
          <w:color w:val="auto"/>
        </w:rPr>
        <w:t>SonarLint</w:t>
      </w:r>
      <w:r w:rsidRPr="71B2E173" w:rsidR="67EDE7FD">
        <w:rPr>
          <w:b w:val="1"/>
          <w:bCs w:val="1"/>
          <w:color w:val="auto"/>
        </w:rPr>
        <w:t xml:space="preserve"> </w:t>
      </w:r>
      <w:r w:rsidRPr="71B2E173" w:rsidR="67EDE7FD">
        <w:rPr>
          <w:color w:val="auto"/>
        </w:rPr>
        <w:t xml:space="preserve">for å sikre høy kodekvalitet. </w:t>
      </w:r>
    </w:p>
    <w:p w:rsidR="67EDE7FD" w:rsidP="71B2E173" w:rsidRDefault="67EDE7FD" w14:paraId="202F646A" w14:textId="44C6282B">
      <w:pPr>
        <w:pStyle w:val="Comment"/>
        <w:numPr>
          <w:ilvl w:val="0"/>
          <w:numId w:val="8"/>
        </w:numPr>
        <w:rPr>
          <w:color w:val="auto"/>
        </w:rPr>
      </w:pPr>
      <w:r w:rsidRPr="71B2E173" w:rsidR="67EDE7FD">
        <w:rPr>
          <w:color w:val="auto"/>
        </w:rPr>
        <w:t xml:space="preserve">Det skal utføres både </w:t>
      </w:r>
      <w:r w:rsidRPr="71B2E173" w:rsidR="67EDE7FD">
        <w:rPr>
          <w:b w:val="1"/>
          <w:bCs w:val="1"/>
          <w:color w:val="auto"/>
        </w:rPr>
        <w:t xml:space="preserve">positive </w:t>
      </w:r>
      <w:r w:rsidRPr="71B2E173" w:rsidR="67EDE7FD">
        <w:rPr>
          <w:color w:val="auto"/>
        </w:rPr>
        <w:t xml:space="preserve">og </w:t>
      </w:r>
      <w:r w:rsidRPr="71B2E173" w:rsidR="67EDE7FD">
        <w:rPr>
          <w:b w:val="1"/>
          <w:bCs w:val="1"/>
          <w:color w:val="auto"/>
        </w:rPr>
        <w:t xml:space="preserve">negative </w:t>
      </w:r>
      <w:r w:rsidRPr="71B2E173" w:rsidR="67EDE7FD">
        <w:rPr>
          <w:b w:val="1"/>
          <w:bCs w:val="1"/>
          <w:color w:val="auto"/>
        </w:rPr>
        <w:t xml:space="preserve">enhetstester </w:t>
      </w:r>
      <w:r w:rsidRPr="71B2E173" w:rsidR="67EDE7FD">
        <w:rPr>
          <w:color w:val="auto"/>
        </w:rPr>
        <w:t>for den delen av koden som er forretnings-kritisk</w:t>
      </w:r>
    </w:p>
    <w:p w:rsidR="10C36746" w:rsidP="71B2E173" w:rsidRDefault="10C36746" w14:paraId="199EA784" w14:textId="54DFAC83">
      <w:pPr>
        <w:pStyle w:val="Comment"/>
        <w:numPr>
          <w:ilvl w:val="0"/>
          <w:numId w:val="8"/>
        </w:numPr>
        <w:rPr>
          <w:color w:val="auto"/>
        </w:rPr>
      </w:pPr>
      <w:r w:rsidRPr="71B2E173" w:rsidR="10C36746">
        <w:rPr>
          <w:color w:val="auto"/>
        </w:rPr>
        <w:t xml:space="preserve">Det skal </w:t>
      </w:r>
      <w:r w:rsidRPr="71B2E173" w:rsidR="10C36746">
        <w:rPr>
          <w:color w:val="auto"/>
        </w:rPr>
        <w:t>implementeres</w:t>
      </w:r>
      <w:r w:rsidRPr="71B2E173" w:rsidR="10C36746">
        <w:rPr>
          <w:color w:val="auto"/>
        </w:rPr>
        <w:t xml:space="preserve"> solid </w:t>
      </w:r>
      <w:r w:rsidRPr="71B2E173" w:rsidR="10C36746">
        <w:rPr>
          <w:b w:val="1"/>
          <w:bCs w:val="1"/>
          <w:color w:val="auto"/>
        </w:rPr>
        <w:t xml:space="preserve">unntakshåndtering </w:t>
      </w:r>
      <w:r w:rsidRPr="71B2E173" w:rsidR="10C36746">
        <w:rPr>
          <w:color w:val="auto"/>
        </w:rPr>
        <w:t xml:space="preserve">med formål om å gjøre koden </w:t>
      </w:r>
      <w:r w:rsidRPr="71B2E173" w:rsidR="10C36746">
        <w:rPr>
          <w:color w:val="auto"/>
        </w:rPr>
        <w:t>mer robust</w:t>
      </w:r>
      <w:r w:rsidRPr="71B2E173" w:rsidR="10C36746">
        <w:rPr>
          <w:color w:val="auto"/>
        </w:rPr>
        <w:t>.</w:t>
      </w:r>
    </w:p>
    <w:p w:rsidR="10C36746" w:rsidP="71B2E173" w:rsidRDefault="10C36746" w14:paraId="63BD3736" w14:textId="7A6FC5FC">
      <w:pPr>
        <w:pStyle w:val="Comment"/>
        <w:numPr>
          <w:ilvl w:val="0"/>
          <w:numId w:val="8"/>
        </w:numPr>
        <w:rPr>
          <w:color w:val="auto"/>
        </w:rPr>
      </w:pPr>
      <w:r w:rsidRPr="71B2E173" w:rsidR="10C36746">
        <w:rPr>
          <w:color w:val="auto"/>
        </w:rPr>
        <w:t>Prosjektet skal legges under versjonskontroll.</w:t>
      </w:r>
    </w:p>
    <w:p w:rsidR="10C36746" w:rsidP="71B2E173" w:rsidRDefault="10C36746" w14:paraId="160CAFC6" w14:textId="4E7B3402">
      <w:pPr>
        <w:pStyle w:val="Comment"/>
        <w:numPr>
          <w:ilvl w:val="0"/>
          <w:numId w:val="8"/>
        </w:numPr>
        <w:rPr>
          <w:color w:val="auto"/>
        </w:rPr>
      </w:pPr>
      <w:r w:rsidRPr="71B2E173" w:rsidR="10C36746">
        <w:rPr>
          <w:color w:val="auto"/>
        </w:rPr>
        <w:t xml:space="preserve">Følgende versjon av Java JDK, biblioteker og </w:t>
      </w:r>
      <w:r w:rsidRPr="71B2E173" w:rsidR="10C36746">
        <w:rPr>
          <w:color w:val="auto"/>
        </w:rPr>
        <w:t xml:space="preserve">Maven </w:t>
      </w:r>
      <w:r w:rsidRPr="71B2E173" w:rsidR="10C36746">
        <w:rPr>
          <w:color w:val="auto"/>
        </w:rPr>
        <w:t>Plugins</w:t>
      </w:r>
      <w:r w:rsidRPr="71B2E173" w:rsidR="10C36746">
        <w:rPr>
          <w:color w:val="auto"/>
        </w:rPr>
        <w:t xml:space="preserve"> skal benyttes:</w:t>
      </w:r>
    </w:p>
    <w:p w:rsidR="10C36746" w:rsidP="71B2E173" w:rsidRDefault="10C36746" w14:paraId="6AF8B769" w14:textId="6778B9DA">
      <w:pPr>
        <w:pStyle w:val="Comment"/>
        <w:numPr>
          <w:ilvl w:val="1"/>
          <w:numId w:val="8"/>
        </w:numPr>
        <w:rPr>
          <w:color w:val="auto"/>
        </w:rPr>
      </w:pPr>
      <w:r w:rsidRPr="71B2E173" w:rsidR="10C36746">
        <w:rPr>
          <w:color w:val="auto"/>
        </w:rPr>
        <w:t>Java: versjon 21</w:t>
      </w:r>
    </w:p>
    <w:p w:rsidR="10C36746" w:rsidP="71B2E173" w:rsidRDefault="10C36746" w14:paraId="7E4ABA9B" w14:textId="2980E44E">
      <w:pPr>
        <w:pStyle w:val="Comment"/>
        <w:numPr>
          <w:ilvl w:val="1"/>
          <w:numId w:val="8"/>
        </w:numPr>
        <w:rPr>
          <w:color w:val="auto"/>
        </w:rPr>
      </w:pPr>
      <w:r w:rsidRPr="71B2E173" w:rsidR="10C36746">
        <w:rPr>
          <w:color w:val="auto"/>
        </w:rPr>
        <w:t>Bibliotek:</w:t>
      </w:r>
    </w:p>
    <w:p w:rsidR="10C36746" w:rsidP="71B2E173" w:rsidRDefault="10C36746" w14:paraId="5F28AFE2" w14:textId="1688CCF2">
      <w:pPr>
        <w:pStyle w:val="Comment"/>
        <w:numPr>
          <w:ilvl w:val="0"/>
          <w:numId w:val="9"/>
        </w:numPr>
        <w:rPr>
          <w:color w:val="auto"/>
          <w:lang w:val="en-US"/>
        </w:rPr>
      </w:pPr>
      <w:r w:rsidRPr="71B2E173" w:rsidR="10C36746">
        <w:rPr>
          <w:color w:val="auto"/>
          <w:lang w:val="en-US"/>
        </w:rPr>
        <w:t xml:space="preserve">JUnit: </w:t>
      </w:r>
      <w:r w:rsidRPr="71B2E173" w:rsidR="10C36746">
        <w:rPr>
          <w:color w:val="auto"/>
          <w:lang w:val="en-US"/>
        </w:rPr>
        <w:t>org.junit</w:t>
      </w:r>
      <w:r w:rsidRPr="71B2E173" w:rsidR="10C36746">
        <w:rPr>
          <w:color w:val="auto"/>
          <w:lang w:val="en-US"/>
        </w:rPr>
        <w:t>.</w:t>
      </w:r>
      <w:r w:rsidRPr="71B2E173" w:rsidR="10C36746">
        <w:rPr>
          <w:color w:val="auto"/>
          <w:lang w:val="en-US"/>
        </w:rPr>
        <w:t>jupiter:junit</w:t>
      </w:r>
      <w:r w:rsidRPr="71B2E173" w:rsidR="10C36746">
        <w:rPr>
          <w:color w:val="auto"/>
          <w:lang w:val="en-US"/>
        </w:rPr>
        <w:t>-jupiter-engine:5.11.4</w:t>
      </w:r>
    </w:p>
    <w:p w:rsidR="79119929" w:rsidP="71B2E173" w:rsidRDefault="79119929" w14:paraId="0D067398" w14:textId="7D069641">
      <w:pPr>
        <w:pStyle w:val="Comment"/>
        <w:numPr>
          <w:ilvl w:val="0"/>
          <w:numId w:val="9"/>
        </w:numPr>
        <w:rPr>
          <w:color w:val="auto"/>
          <w:lang w:val="en-US"/>
        </w:rPr>
      </w:pPr>
      <w:r w:rsidRPr="71B2E173" w:rsidR="79119929">
        <w:rPr>
          <w:color w:val="auto"/>
          <w:lang w:val="en-US"/>
        </w:rPr>
        <w:t xml:space="preserve">JavaFX: </w:t>
      </w:r>
      <w:r w:rsidRPr="71B2E173" w:rsidR="79119929">
        <w:rPr>
          <w:color w:val="auto"/>
          <w:lang w:val="en-US"/>
        </w:rPr>
        <w:t>org.openjfx</w:t>
      </w:r>
      <w:r w:rsidRPr="71B2E173" w:rsidR="79119929">
        <w:rPr>
          <w:color w:val="auto"/>
          <w:lang w:val="en-US"/>
        </w:rPr>
        <w:t>:javafx-controls:23.0.1</w:t>
      </w:r>
    </w:p>
    <w:p w:rsidR="79119929" w:rsidP="71B2E173" w:rsidRDefault="79119929" w14:paraId="394ECE7A" w14:textId="5D8A203C">
      <w:pPr>
        <w:pStyle w:val="Comment"/>
        <w:numPr>
          <w:ilvl w:val="0"/>
          <w:numId w:val="12"/>
        </w:numPr>
        <w:suppressLineNumbers w:val="0"/>
        <w:bidi w:val="0"/>
        <w:spacing w:before="0" w:beforeAutospacing="off" w:after="120" w:afterAutospacing="off" w:line="259" w:lineRule="auto"/>
        <w:ind w:left="1429" w:right="0" w:hanging="360"/>
        <w:jc w:val="left"/>
        <w:rPr>
          <w:color w:val="auto"/>
        </w:rPr>
      </w:pPr>
      <w:r w:rsidRPr="71B2E173" w:rsidR="79119929">
        <w:rPr>
          <w:color w:val="auto"/>
        </w:rPr>
        <w:t>MavenPlugins:</w:t>
      </w:r>
    </w:p>
    <w:p w:rsidR="79119929" w:rsidP="71B2E173" w:rsidRDefault="79119929" w14:paraId="296C1EE8" w14:textId="2F7E3704">
      <w:pPr>
        <w:pStyle w:val="Comment"/>
        <w:numPr>
          <w:ilvl w:val="0"/>
          <w:numId w:val="13"/>
        </w:numPr>
        <w:suppressLineNumbers w:val="0"/>
        <w:bidi w:val="0"/>
        <w:spacing w:before="0" w:beforeAutospacing="off" w:after="120" w:afterAutospacing="off" w:line="259" w:lineRule="auto"/>
        <w:ind w:right="0"/>
        <w:jc w:val="left"/>
        <w:rPr>
          <w:color w:val="auto"/>
          <w:lang w:val="en-US"/>
        </w:rPr>
      </w:pPr>
      <w:r w:rsidRPr="71B2E173" w:rsidR="79119929">
        <w:rPr>
          <w:color w:val="auto"/>
          <w:lang w:val="en-US"/>
        </w:rPr>
        <w:t>org.apache.</w:t>
      </w:r>
      <w:r w:rsidRPr="71B2E173" w:rsidR="79119929">
        <w:rPr>
          <w:color w:val="auto"/>
          <w:lang w:val="en-US"/>
        </w:rPr>
        <w:t>maven.plugins</w:t>
      </w:r>
      <w:r w:rsidRPr="71B2E173" w:rsidR="79119929">
        <w:rPr>
          <w:color w:val="auto"/>
          <w:lang w:val="en-US"/>
        </w:rPr>
        <w:t>:maven-compiler-plugin:3.13.0</w:t>
      </w:r>
    </w:p>
    <w:p w:rsidR="79119929" w:rsidP="71B2E173" w:rsidRDefault="79119929" w14:paraId="50CDA659" w14:textId="7576C828">
      <w:pPr>
        <w:pStyle w:val="Comment"/>
        <w:numPr>
          <w:ilvl w:val="0"/>
          <w:numId w:val="13"/>
        </w:numPr>
        <w:suppressLineNumbers w:val="0"/>
        <w:bidi w:val="0"/>
        <w:spacing w:before="0" w:beforeAutospacing="off" w:after="120" w:afterAutospacing="off" w:line="259" w:lineRule="auto"/>
        <w:ind w:right="0"/>
        <w:jc w:val="left"/>
        <w:rPr>
          <w:color w:val="auto"/>
          <w:lang w:val="en-US"/>
        </w:rPr>
      </w:pPr>
      <w:r w:rsidRPr="71B2E173" w:rsidR="79119929">
        <w:rPr>
          <w:color w:val="auto"/>
          <w:lang w:val="en-US"/>
        </w:rPr>
        <w:t>org.apache</w:t>
      </w:r>
      <w:r w:rsidRPr="71B2E173" w:rsidR="79119929">
        <w:rPr>
          <w:color w:val="auto"/>
          <w:lang w:val="en-US"/>
        </w:rPr>
        <w:t>.</w:t>
      </w:r>
      <w:r w:rsidRPr="71B2E173" w:rsidR="79119929">
        <w:rPr>
          <w:color w:val="auto"/>
          <w:lang w:val="en-US"/>
        </w:rPr>
        <w:t>maven.plugins</w:t>
      </w:r>
      <w:r w:rsidRPr="71B2E173" w:rsidR="79119929">
        <w:rPr>
          <w:color w:val="auto"/>
          <w:lang w:val="en-US"/>
        </w:rPr>
        <w:t>:maven-surefire-plugin:3.2.5</w:t>
      </w:r>
    </w:p>
    <w:p w:rsidR="79119929" w:rsidP="71B2E173" w:rsidRDefault="79119929" w14:paraId="3E27E519" w14:textId="53092EFB">
      <w:pPr>
        <w:pStyle w:val="Comment"/>
        <w:numPr>
          <w:ilvl w:val="0"/>
          <w:numId w:val="13"/>
        </w:numPr>
        <w:suppressLineNumbers w:val="0"/>
        <w:bidi w:val="0"/>
        <w:spacing w:before="0" w:beforeAutospacing="off" w:after="120" w:afterAutospacing="off" w:line="259" w:lineRule="auto"/>
        <w:ind w:right="0"/>
        <w:jc w:val="left"/>
        <w:rPr>
          <w:color w:val="auto"/>
          <w:lang w:val="en-US"/>
        </w:rPr>
      </w:pPr>
      <w:r w:rsidRPr="71B2E173" w:rsidR="79119929">
        <w:rPr>
          <w:color w:val="auto"/>
          <w:lang w:val="en-US"/>
        </w:rPr>
        <w:t>org.openjfx</w:t>
      </w:r>
      <w:r w:rsidRPr="71B2E173" w:rsidR="79119929">
        <w:rPr>
          <w:color w:val="auto"/>
          <w:lang w:val="en-US"/>
        </w:rPr>
        <w:t>:javafx-maven-plugin:0.0.8</w:t>
      </w:r>
    </w:p>
    <w:p w:rsidR="00365B8B" w:rsidP="00365B8B" w:rsidRDefault="00365B8B" w14:paraId="2DEA7665" w14:textId="77777777">
      <w:pPr>
        <w:pStyle w:val="Figure"/>
        <w:keepNext/>
      </w:pPr>
      <w:r>
        <w:fldChar w:fldCharType="begin"/>
      </w:r>
      <w:r>
        <w:instrText xml:space="preserve"> INCLUDEPICTURE "https://upload.wikimedia.org/wikipedia/commons/thumb/1/1d/Use_case_restaurant_model.svg/800px-Use_case_restaurant_model.svg.png"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4F62EC2" wp14:editId="636C895D">
            <wp:extent cx="3252843" cy="3252843"/>
            <wp:effectExtent l="0" t="0" r="0" b="0"/>
            <wp:docPr id="1062988729" name="Bilde 1062988729" descr="Use case diagra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 diagram - Wikip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982" cy="325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65B8B" w:rsidP="00365B8B" w:rsidRDefault="00365B8B" w14:paraId="16CCD86F" w14:textId="77777777">
      <w:pPr>
        <w:pStyle w:val="Bildetekst"/>
      </w:pPr>
      <w:bookmarkStart w:name="_Toc126231951" w:id="26"/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D63574">
        <w:rPr>
          <w:noProof/>
        </w:rPr>
        <w:t>1</w:t>
      </w:r>
      <w:r>
        <w:fldChar w:fldCharType="end"/>
      </w:r>
      <w:r>
        <w:t xml:space="preserve"> Use Case diagram</w:t>
      </w:r>
      <w:bookmarkEnd w:id="26"/>
    </w:p>
    <w:p w:rsidRPr="00924E0C" w:rsidR="00365B8B" w:rsidP="00365B8B" w:rsidRDefault="00365B8B" w14:paraId="4B97E8B3" w14:textId="77777777">
      <w:pPr>
        <w:pStyle w:val="Figure"/>
      </w:pPr>
    </w:p>
    <w:p w:rsidR="00D10861" w:rsidP="00D10861" w:rsidRDefault="00D10861" w14:paraId="1DC6F4B8" w14:textId="77777777">
      <w:pPr>
        <w:pStyle w:val="Overskrift2"/>
        <w:rPr/>
      </w:pPr>
      <w:bookmarkStart w:name="_Toc158625715" w:id="27"/>
      <w:r w:rsidR="00D10861">
        <w:rPr/>
        <w:t>Avgrensninger</w:t>
      </w:r>
      <w:bookmarkEnd w:id="25"/>
      <w:bookmarkEnd w:id="27"/>
    </w:p>
    <w:p w:rsidR="1BCBC663" w:rsidP="71B2E173" w:rsidRDefault="1BCBC663" w14:paraId="0A6F3726" w14:textId="4BF0D75C">
      <w:pPr>
        <w:pStyle w:val="Comment"/>
        <w:rPr>
          <w:color w:val="auto"/>
        </w:rPr>
      </w:pPr>
      <w:r w:rsidRPr="71B2E173" w:rsidR="1BCBC663">
        <w:rPr>
          <w:color w:val="auto"/>
        </w:rPr>
        <w:t>For begge nivåer gjelder følgende avgrensninger av oppgaven:</w:t>
      </w:r>
    </w:p>
    <w:p w:rsidR="1BCBC663" w:rsidP="71B2E173" w:rsidRDefault="1BCBC663" w14:paraId="090B0C42" w14:textId="57EEF997">
      <w:pPr>
        <w:pStyle w:val="Comment"/>
        <w:numPr>
          <w:ilvl w:val="0"/>
          <w:numId w:val="6"/>
        </w:numPr>
        <w:rPr>
          <w:color w:val="auto"/>
        </w:rPr>
      </w:pPr>
      <w:r w:rsidRPr="71B2E173" w:rsidR="1BCBC663">
        <w:rPr>
          <w:color w:val="auto"/>
        </w:rPr>
        <w:t xml:space="preserve">Spillet skal spilles av alle spillere på samme datamaskin, det vil si ingen nettverksbasert spill. </w:t>
      </w:r>
    </w:p>
    <w:p w:rsidR="1BCBC663" w:rsidP="71B2E173" w:rsidRDefault="1BCBC663" w14:paraId="1E0CFA9A" w14:textId="6D35A6B0">
      <w:pPr>
        <w:pStyle w:val="Comment"/>
        <w:numPr>
          <w:ilvl w:val="0"/>
          <w:numId w:val="6"/>
        </w:numPr>
        <w:rPr>
          <w:b w:val="0"/>
          <w:bCs w:val="0"/>
          <w:color w:val="auto"/>
        </w:rPr>
      </w:pPr>
      <w:r w:rsidRPr="71B2E173" w:rsidR="1BCBC663">
        <w:rPr>
          <w:color w:val="auto"/>
        </w:rPr>
        <w:t xml:space="preserve">Spillet skal ha et </w:t>
      </w:r>
      <w:r w:rsidRPr="71B2E173" w:rsidR="1BCBC663">
        <w:rPr>
          <w:b w:val="1"/>
          <w:bCs w:val="1"/>
          <w:color w:val="auto"/>
        </w:rPr>
        <w:t xml:space="preserve">grafisk brukergrensesnitt </w:t>
      </w:r>
      <w:r w:rsidRPr="71B2E173" w:rsidR="1BCBC663">
        <w:rPr>
          <w:b w:val="0"/>
          <w:bCs w:val="0"/>
          <w:color w:val="auto"/>
        </w:rPr>
        <w:t xml:space="preserve">utviklet med biblioteket </w:t>
      </w:r>
      <w:r w:rsidRPr="71B2E173" w:rsidR="1BCBC663">
        <w:rPr>
          <w:b w:val="1"/>
          <w:bCs w:val="1"/>
          <w:color w:val="auto"/>
        </w:rPr>
        <w:t>J</w:t>
      </w:r>
      <w:r w:rsidRPr="71B2E173" w:rsidR="54E48C78">
        <w:rPr>
          <w:b w:val="1"/>
          <w:bCs w:val="1"/>
          <w:color w:val="auto"/>
        </w:rPr>
        <w:t>a</w:t>
      </w:r>
      <w:r w:rsidRPr="71B2E173" w:rsidR="1BCBC663">
        <w:rPr>
          <w:b w:val="1"/>
          <w:bCs w:val="1"/>
          <w:color w:val="auto"/>
        </w:rPr>
        <w:t>vaFX</w:t>
      </w:r>
      <w:r w:rsidRPr="71B2E173" w:rsidR="1BCBC663">
        <w:rPr>
          <w:b w:val="0"/>
          <w:bCs w:val="0"/>
          <w:color w:val="auto"/>
        </w:rPr>
        <w:t xml:space="preserve"> uten bruk av FXML</w:t>
      </w:r>
    </w:p>
    <w:p w:rsidR="00703F69" w:rsidP="00703F69" w:rsidRDefault="00703F69" w14:paraId="44E7E166" w14:textId="77777777">
      <w:pPr>
        <w:pStyle w:val="Overskrift2"/>
      </w:pPr>
      <w:bookmarkStart w:name="_Toc136784285" w:id="28"/>
      <w:bookmarkStart w:name="_Toc158625716" w:id="29"/>
      <w:r>
        <w:t>Begreper/Ordliste</w:t>
      </w:r>
      <w:bookmarkEnd w:id="28"/>
      <w:bookmarkEnd w:id="29"/>
    </w:p>
    <w:p w:rsidR="00DA3197" w:rsidP="00703F69" w:rsidRDefault="00703F69" w14:paraId="0EBED39C" w14:textId="77777777">
      <w:pPr>
        <w:pStyle w:val="Comment"/>
      </w:pPr>
      <w:r>
        <w:t xml:space="preserve">[Når man utvikler programvare for en kunde, er det viktig å etablere en felles forståelse for begreper/terminologi/ord som benyttes </w:t>
      </w:r>
      <w:r w:rsidRPr="00DA3197">
        <w:rPr>
          <w:b/>
          <w:bCs/>
        </w:rPr>
        <w:t>av kunden</w:t>
      </w:r>
      <w:r>
        <w:t xml:space="preserve">. Det er derfor svært vanlig å </w:t>
      </w:r>
      <w:r w:rsidR="00552AAF">
        <w:t xml:space="preserve">lage </w:t>
      </w:r>
      <w:r w:rsidR="00552AAF">
        <w:t xml:space="preserve">en "ordliste" og/eller en "Domene modell". Denne ordlisten er også et svært godt utgangspunkt for å finne frem til hvilke mulige </w:t>
      </w:r>
      <w:r w:rsidR="00552AAF">
        <w:rPr>
          <w:b/>
          <w:bCs/>
        </w:rPr>
        <w:t>klasser</w:t>
      </w:r>
      <w:r w:rsidR="00552AAF">
        <w:t xml:space="preserve"> det kan være aktuelt å implementere i løsningen</w:t>
      </w:r>
      <w:r w:rsidR="00DA3197">
        <w:t xml:space="preserve"> når denne skal utvikles</w:t>
      </w:r>
      <w:r w:rsidR="00552AAF">
        <w:t>. Bruk tid på denne slik at du har en god forståelse for begrepene.</w:t>
      </w:r>
    </w:p>
    <w:p w:rsidR="00703F69" w:rsidP="00703F69" w:rsidRDefault="00DA3197" w14:paraId="49C8BB13" w14:textId="77777777">
      <w:pPr>
        <w:pStyle w:val="Comment"/>
      </w:pPr>
      <w:r>
        <w:t>Her kan man også bruke klasse-diagra</w:t>
      </w:r>
      <w:r w:rsidR="00412BBF">
        <w:t>m</w:t>
      </w:r>
      <w:r>
        <w:t xml:space="preserve">mer for å illustrere hvordan </w:t>
      </w:r>
      <w:r>
        <w:rPr>
          <w:b/>
          <w:bCs/>
        </w:rPr>
        <w:t>begreper</w:t>
      </w:r>
      <w:r>
        <w:t xml:space="preserve"> henger sammen. NB! Klasser i dette diagrammet er </w:t>
      </w:r>
      <w:r w:rsidRPr="00DA3197">
        <w:rPr>
          <w:b/>
          <w:bCs/>
        </w:rPr>
        <w:t>ikke</w:t>
      </w:r>
      <w:r>
        <w:t xml:space="preserve"> klassene du har valgt å implementere i prosjektet.]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954"/>
      </w:tblGrid>
      <w:tr w:rsidR="00552AAF" w:rsidTr="71B2E173" w14:paraId="21A08B5B" w14:textId="77777777">
        <w:trPr>
          <w:cantSplit/>
          <w:tblHeader/>
        </w:trPr>
        <w:tc>
          <w:tcPr>
            <w:tcW w:w="1980" w:type="dxa"/>
            <w:tcMar/>
          </w:tcPr>
          <w:p w:rsidR="00552AAF" w:rsidP="00552AAF" w:rsidRDefault="00552AAF" w14:paraId="34BD929B" w14:textId="77777777">
            <w:pPr>
              <w:pStyle w:val="TabellTittel"/>
            </w:pPr>
            <w:r>
              <w:t>Begrep</w:t>
            </w:r>
            <w:r>
              <w:br/>
            </w:r>
            <w:r>
              <w:t>(Norsk)</w:t>
            </w:r>
          </w:p>
        </w:tc>
        <w:tc>
          <w:tcPr>
            <w:tcW w:w="2126" w:type="dxa"/>
            <w:tcMar/>
          </w:tcPr>
          <w:p w:rsidR="00552AAF" w:rsidP="00552AAF" w:rsidRDefault="00552AAF" w14:paraId="67AE21D1" w14:textId="77777777">
            <w:pPr>
              <w:pStyle w:val="TabellTittel"/>
            </w:pPr>
            <w:r>
              <w:t>Begrep</w:t>
            </w:r>
            <w:r>
              <w:br/>
            </w:r>
            <w:r>
              <w:t>(Engelsk)</w:t>
            </w:r>
          </w:p>
        </w:tc>
        <w:tc>
          <w:tcPr>
            <w:tcW w:w="4954" w:type="dxa"/>
            <w:tcMar/>
          </w:tcPr>
          <w:p w:rsidR="00552AAF" w:rsidP="00552AAF" w:rsidRDefault="00552AAF" w14:paraId="1E544324" w14:textId="2D3B177D">
            <w:pPr>
              <w:pStyle w:val="TabellTittel"/>
            </w:pPr>
            <w:r w:rsidR="00A27727">
              <w:rPr/>
              <w:t>B</w:t>
            </w:r>
            <w:r w:rsidR="00552AAF">
              <w:rPr/>
              <w:t>eskrivelse</w:t>
            </w:r>
          </w:p>
        </w:tc>
      </w:tr>
      <w:tr w:rsidR="00552AAF" w:rsidTr="71B2E173" w14:paraId="4509A187" w14:textId="77777777">
        <w:trPr>
          <w:cantSplit/>
        </w:trPr>
        <w:tc>
          <w:tcPr>
            <w:tcW w:w="1980" w:type="dxa"/>
            <w:tcMar/>
          </w:tcPr>
          <w:p w:rsidR="00552AAF" w:rsidP="71B2E173" w:rsidRDefault="00552AAF" w14:paraId="270EDC48" w14:textId="5E601C6C">
            <w:pPr>
              <w:pStyle w:val="Comment"/>
              <w:suppressLineNumbers w:val="0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color w:val="auto"/>
              </w:rPr>
            </w:pPr>
            <w:r w:rsidRPr="71B2E173" w:rsidR="5D9AE5FD">
              <w:rPr>
                <w:color w:val="auto"/>
              </w:rPr>
              <w:t>Spill</w:t>
            </w:r>
          </w:p>
        </w:tc>
        <w:tc>
          <w:tcPr>
            <w:tcW w:w="2126" w:type="dxa"/>
            <w:tcMar/>
          </w:tcPr>
          <w:p w:rsidR="00552AAF" w:rsidP="71B2E173" w:rsidRDefault="00552AAF" w14:paraId="00256ECE" w14:textId="3557C634">
            <w:pPr>
              <w:pStyle w:val="Comment"/>
              <w:suppressLineNumbers w:val="0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color w:val="auto"/>
              </w:rPr>
            </w:pPr>
            <w:r w:rsidRPr="71B2E173" w:rsidR="5D00443B">
              <w:rPr>
                <w:color w:val="auto"/>
              </w:rPr>
              <w:t>Game</w:t>
            </w:r>
          </w:p>
        </w:tc>
        <w:tc>
          <w:tcPr>
            <w:tcW w:w="4954" w:type="dxa"/>
            <w:tcMar/>
          </w:tcPr>
          <w:p w:rsidR="00552AAF" w:rsidP="71B2E173" w:rsidRDefault="00552AAF" w14:paraId="3718949A" w14:textId="7F34CB67">
            <w:pPr>
              <w:pStyle w:val="Comment"/>
              <w:rPr>
                <w:color w:val="auto"/>
              </w:rPr>
            </w:pPr>
            <w:r w:rsidRPr="71B2E173" w:rsidR="16FBD0E2">
              <w:rPr>
                <w:color w:val="auto"/>
              </w:rPr>
              <w:t>Ansvarlig for å sette opp selve spillet: sette opp brettet, sette opp terninger, registrere spillerne, osv.</w:t>
            </w:r>
          </w:p>
        </w:tc>
      </w:tr>
      <w:tr w:rsidR="00552AAF" w:rsidTr="71B2E173" w14:paraId="344BEAA8" w14:textId="77777777">
        <w:trPr>
          <w:cantSplit/>
        </w:trPr>
        <w:tc>
          <w:tcPr>
            <w:tcW w:w="1980" w:type="dxa"/>
            <w:tcMar/>
          </w:tcPr>
          <w:p w:rsidR="00552AAF" w:rsidP="71B2E173" w:rsidRDefault="00552AAF" w14:paraId="1D868825" w14:textId="0C94F54E">
            <w:pPr>
              <w:pStyle w:val="Comment"/>
              <w:suppressLineNumbers w:val="0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color w:val="auto"/>
              </w:rPr>
            </w:pPr>
            <w:r w:rsidRPr="71B2E173" w:rsidR="47328769">
              <w:rPr>
                <w:color w:val="auto"/>
              </w:rPr>
              <w:t>Terning</w:t>
            </w:r>
          </w:p>
        </w:tc>
        <w:tc>
          <w:tcPr>
            <w:tcW w:w="2126" w:type="dxa"/>
            <w:tcMar/>
          </w:tcPr>
          <w:p w:rsidR="00552AAF" w:rsidP="71B2E173" w:rsidRDefault="00552AAF" w14:paraId="4D21AD96" w14:textId="038E8A00">
            <w:pPr>
              <w:pStyle w:val="Comment"/>
              <w:rPr>
                <w:color w:val="auto"/>
              </w:rPr>
            </w:pPr>
            <w:r w:rsidRPr="71B2E173" w:rsidR="2578CC46">
              <w:rPr>
                <w:color w:val="auto"/>
              </w:rPr>
              <w:t>Die</w:t>
            </w:r>
          </w:p>
        </w:tc>
        <w:tc>
          <w:tcPr>
            <w:tcW w:w="4954" w:type="dxa"/>
            <w:tcMar/>
          </w:tcPr>
          <w:p w:rsidR="00552AAF" w:rsidP="71B2E173" w:rsidRDefault="00552AAF" w14:paraId="200D2B89" w14:textId="7FCF3E92">
            <w:pPr>
              <w:pStyle w:val="Comment"/>
              <w:rPr>
                <w:color w:val="auto"/>
              </w:rPr>
            </w:pPr>
            <w:r w:rsidRPr="71B2E173" w:rsidR="6D9F62A2">
              <w:rPr>
                <w:color w:val="auto"/>
              </w:rPr>
              <w:t xml:space="preserve">Representerer én enkelt terning. </w:t>
            </w:r>
          </w:p>
        </w:tc>
      </w:tr>
      <w:tr w:rsidR="71B2E173" w:rsidTr="71B2E173" w14:paraId="0905BD0F">
        <w:trPr>
          <w:cantSplit/>
          <w:trHeight w:val="300"/>
        </w:trPr>
        <w:tc>
          <w:tcPr>
            <w:tcW w:w="1980" w:type="dxa"/>
            <w:tcMar/>
          </w:tcPr>
          <w:p w:rsidR="4122C574" w:rsidP="71B2E173" w:rsidRDefault="4122C574" w14:paraId="1CF8F71F" w14:textId="01CF90A4">
            <w:pPr>
              <w:pStyle w:val="Comment"/>
              <w:spacing w:line="259" w:lineRule="auto"/>
              <w:jc w:val="left"/>
              <w:rPr>
                <w:color w:val="auto"/>
              </w:rPr>
            </w:pPr>
            <w:r w:rsidRPr="71B2E173" w:rsidR="4122C574">
              <w:rPr>
                <w:color w:val="auto"/>
              </w:rPr>
              <w:t>Terninger</w:t>
            </w:r>
          </w:p>
        </w:tc>
        <w:tc>
          <w:tcPr>
            <w:tcW w:w="2126" w:type="dxa"/>
            <w:tcMar/>
          </w:tcPr>
          <w:p w:rsidR="4122C574" w:rsidP="71B2E173" w:rsidRDefault="4122C574" w14:paraId="6A207C6B" w14:textId="3D1BCC44">
            <w:pPr>
              <w:pStyle w:val="Comment"/>
              <w:rPr>
                <w:color w:val="auto"/>
              </w:rPr>
            </w:pPr>
            <w:r w:rsidRPr="71B2E173" w:rsidR="4122C574">
              <w:rPr>
                <w:color w:val="auto"/>
              </w:rPr>
              <w:t>Dice</w:t>
            </w:r>
          </w:p>
        </w:tc>
        <w:tc>
          <w:tcPr>
            <w:tcW w:w="4954" w:type="dxa"/>
            <w:tcMar/>
          </w:tcPr>
          <w:p w:rsidR="0C884BBC" w:rsidP="71B2E173" w:rsidRDefault="0C884BBC" w14:paraId="52AC67A5" w14:textId="693E396F">
            <w:pPr>
              <w:pStyle w:val="Comment"/>
              <w:rPr>
                <w:color w:val="auto"/>
              </w:rPr>
            </w:pPr>
            <w:r w:rsidRPr="71B2E173" w:rsidR="0C884BBC">
              <w:rPr>
                <w:color w:val="auto"/>
              </w:rPr>
              <w:t xml:space="preserve">Representerer </w:t>
            </w:r>
            <w:r w:rsidRPr="71B2E173" w:rsidR="0C884BBC">
              <w:rPr>
                <w:color w:val="auto"/>
              </w:rPr>
              <w:t>samlingen a</w:t>
            </w:r>
            <w:r w:rsidRPr="71B2E173" w:rsidR="0C884BBC">
              <w:rPr>
                <w:color w:val="auto"/>
              </w:rPr>
              <w:t xml:space="preserve">v alle terninger. </w:t>
            </w:r>
          </w:p>
        </w:tc>
      </w:tr>
      <w:tr w:rsidR="00552AAF" w:rsidTr="71B2E173" w14:paraId="520912F1" w14:textId="77777777">
        <w:trPr>
          <w:cantSplit/>
        </w:trPr>
        <w:tc>
          <w:tcPr>
            <w:tcW w:w="1980" w:type="dxa"/>
            <w:tcMar/>
          </w:tcPr>
          <w:p w:rsidR="00552AAF" w:rsidP="71B2E173" w:rsidRDefault="00DA3197" w14:paraId="5F75F83C" w14:textId="4A2F1B08">
            <w:pPr>
              <w:pStyle w:val="Comment"/>
              <w:suppressLineNumbers w:val="0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color w:val="auto"/>
              </w:rPr>
            </w:pPr>
            <w:r w:rsidRPr="71B2E173" w:rsidR="6E4B956F">
              <w:rPr>
                <w:color w:val="auto"/>
              </w:rPr>
              <w:t>Spillbrett</w:t>
            </w:r>
          </w:p>
        </w:tc>
        <w:tc>
          <w:tcPr>
            <w:tcW w:w="2126" w:type="dxa"/>
            <w:tcMar/>
          </w:tcPr>
          <w:p w:rsidR="00552AAF" w:rsidP="71B2E173" w:rsidRDefault="00DA3197" w14:paraId="4BC10165" w14:textId="2E209182">
            <w:pPr>
              <w:pStyle w:val="Comment"/>
              <w:suppressLineNumbers w:val="0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color w:val="auto"/>
              </w:rPr>
            </w:pPr>
            <w:r w:rsidRPr="71B2E173" w:rsidR="18237B16">
              <w:rPr>
                <w:color w:val="auto"/>
              </w:rPr>
              <w:t>Board</w:t>
            </w:r>
          </w:p>
        </w:tc>
        <w:tc>
          <w:tcPr>
            <w:tcW w:w="4954" w:type="dxa"/>
            <w:tcMar/>
          </w:tcPr>
          <w:p w:rsidR="00552AAF" w:rsidP="71B2E173" w:rsidRDefault="00DA3197" w14:paraId="465F533D" w14:textId="09EC48FD">
            <w:pPr>
              <w:pStyle w:val="Comment"/>
              <w:rPr>
                <w:color w:val="auto"/>
              </w:rPr>
            </w:pPr>
            <w:r w:rsidRPr="71B2E173" w:rsidR="5EB6A1A9">
              <w:rPr>
                <w:color w:val="auto"/>
              </w:rPr>
              <w:t xml:space="preserve">Representerer selve spillbrettet bestående av en samling av felt. </w:t>
            </w:r>
          </w:p>
        </w:tc>
      </w:tr>
      <w:tr w:rsidR="00552AAF" w:rsidTr="71B2E173" w14:paraId="2A43C3C6" w14:textId="77777777">
        <w:trPr>
          <w:cantSplit/>
        </w:trPr>
        <w:tc>
          <w:tcPr>
            <w:tcW w:w="1980" w:type="dxa"/>
            <w:tcMar/>
          </w:tcPr>
          <w:p w:rsidR="00552AAF" w:rsidP="71B2E173" w:rsidRDefault="00DA3197" w14:paraId="412881D7" w14:textId="578B8DF8">
            <w:pPr>
              <w:pStyle w:val="Comment"/>
              <w:suppressLineNumbers w:val="0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color w:val="auto"/>
              </w:rPr>
            </w:pPr>
            <w:r w:rsidRPr="71B2E173" w:rsidR="2C246DE9">
              <w:rPr>
                <w:color w:val="auto"/>
              </w:rPr>
              <w:t>Spiller</w:t>
            </w:r>
          </w:p>
        </w:tc>
        <w:tc>
          <w:tcPr>
            <w:tcW w:w="2126" w:type="dxa"/>
            <w:tcMar/>
          </w:tcPr>
          <w:p w:rsidR="00552AAF" w:rsidP="71B2E173" w:rsidRDefault="00DA3197" w14:paraId="4A09EA39" w14:textId="377D81D2">
            <w:pPr>
              <w:pStyle w:val="Comment"/>
              <w:suppressLineNumbers w:val="0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color w:val="auto"/>
              </w:rPr>
            </w:pPr>
            <w:r w:rsidRPr="71B2E173" w:rsidR="59A6F1A9">
              <w:rPr>
                <w:color w:val="auto"/>
              </w:rPr>
              <w:t>Player</w:t>
            </w:r>
          </w:p>
        </w:tc>
        <w:tc>
          <w:tcPr>
            <w:tcW w:w="4954" w:type="dxa"/>
            <w:tcMar/>
          </w:tcPr>
          <w:p w:rsidRPr="00DA3197" w:rsidR="00552AAF" w:rsidP="71B2E173" w:rsidRDefault="00DA3197" w14:paraId="796B73BB" w14:textId="0244D38C">
            <w:pPr>
              <w:pStyle w:val="Comment"/>
              <w:rPr>
                <w:color w:val="auto"/>
              </w:rPr>
            </w:pPr>
            <w:r w:rsidRPr="71B2E173" w:rsidR="505D2A29">
              <w:rPr>
                <w:color w:val="auto"/>
              </w:rPr>
              <w:t xml:space="preserve">Representerer én spiller i spillet. </w:t>
            </w:r>
          </w:p>
        </w:tc>
      </w:tr>
      <w:tr w:rsidR="00DA3197" w:rsidTr="71B2E173" w14:paraId="312754A1" w14:textId="77777777">
        <w:trPr>
          <w:cantSplit/>
        </w:trPr>
        <w:tc>
          <w:tcPr>
            <w:tcW w:w="1980" w:type="dxa"/>
            <w:tcMar/>
          </w:tcPr>
          <w:p w:rsidR="00DA3197" w:rsidP="71B2E173" w:rsidRDefault="00DA3197" w14:paraId="04BA39B5" w14:textId="0AB831FD">
            <w:pPr>
              <w:pStyle w:val="Comment"/>
              <w:rPr>
                <w:color w:val="auto"/>
              </w:rPr>
            </w:pPr>
            <w:r w:rsidRPr="71B2E173" w:rsidR="0914DC00">
              <w:rPr>
                <w:color w:val="auto"/>
              </w:rPr>
              <w:t>Felt</w:t>
            </w:r>
          </w:p>
        </w:tc>
        <w:tc>
          <w:tcPr>
            <w:tcW w:w="2126" w:type="dxa"/>
            <w:tcMar/>
          </w:tcPr>
          <w:p w:rsidR="00DA3197" w:rsidP="71B2E173" w:rsidRDefault="00DA3197" w14:paraId="77447FC2" w14:textId="7FEE1F26">
            <w:pPr>
              <w:pStyle w:val="Comment"/>
              <w:rPr>
                <w:color w:val="auto"/>
              </w:rPr>
            </w:pPr>
            <w:r w:rsidRPr="71B2E173" w:rsidR="0ED6A8F9">
              <w:rPr>
                <w:color w:val="auto"/>
              </w:rPr>
              <w:t>Tile</w:t>
            </w:r>
          </w:p>
        </w:tc>
        <w:tc>
          <w:tcPr>
            <w:tcW w:w="4954" w:type="dxa"/>
            <w:tcMar/>
          </w:tcPr>
          <w:p w:rsidR="00DA3197" w:rsidP="71B2E173" w:rsidRDefault="00DA3197" w14:paraId="19E63FB9" w14:textId="3E9073D1">
            <w:pPr>
              <w:pStyle w:val="Comment"/>
              <w:rPr>
                <w:color w:val="auto"/>
              </w:rPr>
            </w:pPr>
            <w:r w:rsidRPr="71B2E173" w:rsidR="3815FE59">
              <w:rPr>
                <w:color w:val="auto"/>
              </w:rPr>
              <w:t xml:space="preserve">Representerer ett felt på spillbrettet. </w:t>
            </w:r>
          </w:p>
        </w:tc>
      </w:tr>
      <w:tr w:rsidR="71B2E173" w:rsidTr="71B2E173" w14:paraId="7D44F8A3">
        <w:trPr>
          <w:cantSplit/>
          <w:trHeight w:val="300"/>
        </w:trPr>
        <w:tc>
          <w:tcPr>
            <w:tcW w:w="1980" w:type="dxa"/>
            <w:tcMar/>
          </w:tcPr>
          <w:p w:rsidR="0914DC00" w:rsidP="71B2E173" w:rsidRDefault="0914DC00" w14:paraId="4A2CB832" w14:textId="382D986B">
            <w:pPr>
              <w:pStyle w:val="Comment"/>
              <w:rPr>
                <w:color w:val="auto"/>
              </w:rPr>
            </w:pPr>
            <w:r w:rsidRPr="71B2E173" w:rsidR="0914DC00">
              <w:rPr>
                <w:color w:val="auto"/>
              </w:rPr>
              <w:t>Aksjon</w:t>
            </w:r>
          </w:p>
        </w:tc>
        <w:tc>
          <w:tcPr>
            <w:tcW w:w="2126" w:type="dxa"/>
            <w:tcMar/>
          </w:tcPr>
          <w:p w:rsidR="2C5E57F9" w:rsidP="71B2E173" w:rsidRDefault="2C5E57F9" w14:paraId="5E25B761" w14:textId="2B27264C">
            <w:pPr>
              <w:pStyle w:val="Comment"/>
              <w:rPr>
                <w:color w:val="auto"/>
              </w:rPr>
            </w:pPr>
            <w:r w:rsidRPr="71B2E173" w:rsidR="2C5E57F9">
              <w:rPr>
                <w:color w:val="auto"/>
              </w:rPr>
              <w:t>Action</w:t>
            </w:r>
          </w:p>
        </w:tc>
        <w:tc>
          <w:tcPr>
            <w:tcW w:w="4954" w:type="dxa"/>
            <w:tcMar/>
          </w:tcPr>
          <w:p w:rsidR="05512B60" w:rsidP="71B2E173" w:rsidRDefault="05512B60" w14:paraId="1F885C3E" w14:textId="1C0FA792">
            <w:pPr>
              <w:pStyle w:val="Comment"/>
              <w:rPr>
                <w:color w:val="auto"/>
              </w:rPr>
            </w:pPr>
            <w:r w:rsidRPr="71B2E173" w:rsidR="05512B60">
              <w:rPr>
                <w:color w:val="auto"/>
              </w:rPr>
              <w:t xml:space="preserve">Representerer ulike typer aksjoner som skal kunne utføres på en spiller </w:t>
            </w:r>
            <w:r w:rsidRPr="71B2E173" w:rsidR="7EC3CC19">
              <w:rPr>
                <w:color w:val="auto"/>
              </w:rPr>
              <w:t xml:space="preserve">som lander på ett gitt felt. </w:t>
            </w:r>
          </w:p>
        </w:tc>
      </w:tr>
    </w:tbl>
    <w:p w:rsidRPr="00552AAF" w:rsidR="00552AAF" w:rsidP="00626E73" w:rsidRDefault="00626E73" w14:paraId="4CE675B6" w14:textId="77777777">
      <w:pPr>
        <w:pStyle w:val="Bildetekst"/>
      </w:pPr>
      <w:bookmarkStart w:name="_Toc126231737" w:id="30"/>
      <w:r>
        <w:t xml:space="preserve">Tabell </w:t>
      </w:r>
      <w:r>
        <w:fldChar w:fldCharType="begin"/>
      </w:r>
      <w:r>
        <w:instrText xml:space="preserve"> SEQ Tabell \* ARABIC </w:instrText>
      </w:r>
      <w:r>
        <w:fldChar w:fldCharType="separate"/>
      </w:r>
      <w:r w:rsidR="00D63574">
        <w:rPr>
          <w:noProof/>
        </w:rPr>
        <w:t>1</w:t>
      </w:r>
      <w:r>
        <w:fldChar w:fldCharType="end"/>
      </w:r>
      <w:r>
        <w:t xml:space="preserve"> Begreper og ordliste</w:t>
      </w:r>
      <w:bookmarkEnd w:id="30"/>
    </w:p>
    <w:p w:rsidR="00811239" w:rsidP="00FA69EA" w:rsidRDefault="00811239" w14:paraId="403E9D0F" w14:textId="5A64EDE6">
      <w:pPr>
        <w:pStyle w:val="Overskrift1"/>
        <w:rPr/>
      </w:pPr>
      <w:bookmarkStart w:name="_Toc136784286" w:id="31"/>
      <w:bookmarkStart w:name="_Toc158625717" w:id="32"/>
      <w:bookmarkStart w:name="_Ref125374860" w:id="33"/>
      <w:bookmarkStart w:name="_Ref125374869" w:id="34"/>
      <w:bookmarkStart w:name="_Ref125375184" w:id="35"/>
      <w:r w:rsidR="00811239">
        <w:rPr/>
        <w:t>Teori</w:t>
      </w:r>
      <w:r w:rsidR="3B16571C">
        <w:rPr/>
        <w:t xml:space="preserve"> (påbegynt)</w:t>
      </w:r>
      <w:bookmarkEnd w:id="31"/>
      <w:bookmarkEnd w:id="32"/>
    </w:p>
    <w:p w:rsidRPr="00DA34C8" w:rsidR="00811239" w:rsidP="00811239" w:rsidRDefault="00811239" w14:paraId="3D1C2F67" w14:textId="77777777">
      <w:pPr>
        <w:pStyle w:val="Comment"/>
      </w:pPr>
      <w:r>
        <w:t xml:space="preserve">[Her beskriver du de </w:t>
      </w:r>
      <w:r>
        <w:rPr>
          <w:b/>
          <w:bCs/>
        </w:rPr>
        <w:t>teoriene</w:t>
      </w:r>
      <w:r>
        <w:t xml:space="preserve"> og </w:t>
      </w:r>
      <w:r>
        <w:rPr>
          <w:b/>
          <w:bCs/>
        </w:rPr>
        <w:t>beste praksiser</w:t>
      </w:r>
      <w:r>
        <w:t xml:space="preserve"> som </w:t>
      </w:r>
      <w:r w:rsidR="000F0C9D">
        <w:t>dere</w:t>
      </w:r>
      <w:r w:rsidR="00DA34C8">
        <w:t xml:space="preserve"> har</w:t>
      </w:r>
      <w:r>
        <w:t xml:space="preserve"> benytte</w:t>
      </w:r>
      <w:r w:rsidR="00DA34C8">
        <w:t xml:space="preserve">t </w:t>
      </w:r>
      <w:r>
        <w:t>ved utvikling av en programvare, som kobling, cohesion, SOLID osv.</w:t>
      </w:r>
      <w:r w:rsidR="00DA34C8">
        <w:t xml:space="preserve"> Beskriv </w:t>
      </w:r>
      <w:r w:rsidR="00DA34C8">
        <w:rPr>
          <w:b/>
          <w:bCs/>
        </w:rPr>
        <w:t>hvilke teorier</w:t>
      </w:r>
      <w:r w:rsidR="00DA34C8">
        <w:t xml:space="preserve"> og IKKE </w:t>
      </w:r>
      <w:r w:rsidRPr="00DA34C8" w:rsidR="00DA34C8">
        <w:rPr>
          <w:b/>
          <w:bCs/>
        </w:rPr>
        <w:t>hvordan</w:t>
      </w:r>
      <w:r w:rsidR="00DA34C8">
        <w:t xml:space="preserve"> dere har brukt teoriene. Det hører hjemme i resultat og diskusjon.</w:t>
      </w:r>
    </w:p>
    <w:p w:rsidRPr="00DA34C8" w:rsidR="00DA34C8" w:rsidP="00811239" w:rsidRDefault="00DA34C8" w14:paraId="7D534BEB" w14:textId="77777777">
      <w:pPr>
        <w:pStyle w:val="Comment"/>
      </w:pPr>
      <w:r>
        <w:t xml:space="preserve">Her må dere referere til </w:t>
      </w:r>
      <w:r>
        <w:rPr>
          <w:b/>
          <w:bCs/>
        </w:rPr>
        <w:t>kilder</w:t>
      </w:r>
      <w:r>
        <w:t xml:space="preserve"> (som legges til i kapittelet </w:t>
      </w:r>
      <w:r>
        <w:rPr>
          <w:b/>
          <w:bCs/>
        </w:rPr>
        <w:t>Referanser</w:t>
      </w:r>
      <w:r>
        <w:t xml:space="preserve">). </w:t>
      </w:r>
    </w:p>
    <w:p w:rsidR="00DA34C8" w:rsidP="00811239" w:rsidRDefault="00811239" w14:paraId="7F947DD6" w14:textId="77777777">
      <w:pPr>
        <w:pStyle w:val="Comment"/>
      </w:pPr>
      <w:r>
        <w:t>Når du senere skal skrive drøfting og konklusjon, må du henvise tilbake til dette kapittelet og svare på om løsningen du har levert er løst i henhold til disse</w:t>
      </w:r>
      <w:r w:rsidR="00DA34C8">
        <w:t xml:space="preserve"> teoriene/beste praksisene</w:t>
      </w:r>
      <w:r>
        <w:t xml:space="preserve">. </w:t>
      </w:r>
    </w:p>
    <w:p w:rsidR="00DA34C8" w:rsidP="00811239" w:rsidRDefault="00811239" w14:paraId="7EAC8A87" w14:textId="77777777">
      <w:pPr>
        <w:pStyle w:val="Comment"/>
      </w:pPr>
      <w:r>
        <w:t>Unngå å beskrive om grunnleggende teorier som «hva er OOP», «</w:t>
      </w:r>
      <w:r w:rsidR="000F0C9D">
        <w:t>Programmeringsspråket</w:t>
      </w:r>
      <w:r>
        <w:t xml:space="preserve"> Java» osv.</w:t>
      </w:r>
    </w:p>
    <w:p w:rsidRPr="00811239" w:rsidR="00811239" w:rsidP="00811239" w:rsidRDefault="00DA34C8" w14:paraId="3C4B4CC3" w14:textId="77777777">
      <w:pPr>
        <w:pStyle w:val="Comment"/>
      </w:pPr>
      <w:r w:rsidR="00DA34C8">
        <w:rPr/>
        <w:t>S</w:t>
      </w:r>
      <w:r w:rsidR="000E1858">
        <w:rPr/>
        <w:t xml:space="preserve">kriv </w:t>
      </w:r>
      <w:r w:rsidRPr="4ADA3C2D" w:rsidR="000E1858">
        <w:rPr>
          <w:b w:val="1"/>
          <w:bCs w:val="1"/>
        </w:rPr>
        <w:t xml:space="preserve">kun teoripunkter som du faktisk har benyttet i ditt design, og som du faktisk diskuterer i diskusjonen </w:t>
      </w:r>
      <w:r w:rsidRPr="4ADA3C2D" w:rsidR="000E1858">
        <w:rPr>
          <w:rFonts w:ascii="Apple Color Emoji" w:hAnsi="Apple Color Emoji" w:eastAsia="Apple Color Emoji" w:cs="Apple Color Emoji"/>
        </w:rPr>
        <w:t>😉</w:t>
      </w:r>
      <w:r w:rsidR="00811239">
        <w:rPr/>
        <w:t>]</w:t>
      </w:r>
    </w:p>
    <w:p w:rsidR="5832C423" w:rsidP="4ADA3C2D" w:rsidRDefault="5832C423" w14:paraId="7C8DAA78" w14:textId="47117B9D">
      <w:pPr>
        <w:pStyle w:val="Comment"/>
        <w:suppressLineNumbers w:val="0"/>
        <w:bidi w:val="0"/>
        <w:spacing w:before="0" w:beforeAutospacing="off" w:after="120" w:afterAutospacing="off" w:line="259" w:lineRule="auto"/>
        <w:ind w:left="0" w:right="0"/>
        <w:jc w:val="left"/>
        <w:rPr>
          <w:b w:val="0"/>
          <w:bCs w:val="0"/>
          <w:color w:val="auto"/>
        </w:rPr>
      </w:pPr>
      <w:r w:rsidRPr="4ADA3C2D" w:rsidR="5832C423">
        <w:rPr>
          <w:b w:val="1"/>
          <w:bCs w:val="1"/>
          <w:color w:val="auto"/>
        </w:rPr>
        <w:t>Coupling</w:t>
      </w:r>
      <w:r w:rsidRPr="4ADA3C2D" w:rsidR="012038B8">
        <w:rPr>
          <w:b w:val="0"/>
          <w:bCs w:val="0"/>
          <w:color w:val="auto"/>
        </w:rPr>
        <w:t xml:space="preserve"> refererer til den direkte avhengigheten mellom klasser, altså hvordan endringer i klasse A kan påvirke klasse B (</w:t>
      </w:r>
      <w:r w:rsidRPr="4ADA3C2D" w:rsidR="012038B8">
        <w:rPr>
          <w:b w:val="0"/>
          <w:bCs w:val="0"/>
          <w:color w:val="auto"/>
        </w:rPr>
        <w:t>Jain</w:t>
      </w:r>
      <w:r w:rsidRPr="4ADA3C2D" w:rsidR="012038B8">
        <w:rPr>
          <w:b w:val="0"/>
          <w:bCs w:val="0"/>
          <w:color w:val="auto"/>
        </w:rPr>
        <w:t>, 2024). Det finnes to typer kobling: “tight coupling” og “loose coupling”. Tight coupling innebærer at endringer i klasse A</w:t>
      </w:r>
      <w:r w:rsidRPr="4ADA3C2D" w:rsidR="4E87AEB1">
        <w:rPr>
          <w:b w:val="0"/>
          <w:bCs w:val="0"/>
          <w:color w:val="auto"/>
        </w:rPr>
        <w:t xml:space="preserve"> krever tilsvarende endringer i klasse B. loose coupling, derimot, betyr at klassene stort sett er uavhengige av hverandre slik at endringer i én klasse ikke påvirker den andre (Horstmann, 2021, s. 203)</w:t>
      </w:r>
    </w:p>
    <w:p w:rsidR="5832C423" w:rsidP="4ADA3C2D" w:rsidRDefault="5832C423" w14:paraId="68639B9E" w14:textId="0474B4B7">
      <w:pPr>
        <w:pStyle w:val="Comment"/>
        <w:rPr>
          <w:b w:val="0"/>
          <w:bCs w:val="0"/>
          <w:color w:val="auto"/>
        </w:rPr>
      </w:pPr>
      <w:r w:rsidRPr="4ADA3C2D" w:rsidR="5832C423">
        <w:rPr>
          <w:b w:val="1"/>
          <w:bCs w:val="1"/>
          <w:color w:val="auto"/>
        </w:rPr>
        <w:t>Cohesion</w:t>
      </w:r>
      <w:r w:rsidRPr="4ADA3C2D" w:rsidR="22162538">
        <w:rPr>
          <w:b w:val="0"/>
          <w:bCs w:val="0"/>
          <w:color w:val="auto"/>
        </w:rPr>
        <w:t xml:space="preserve"> er et prinsipp som handler om å designe klasser slik at de har et enkelt og klart formål. Jo mer fokusert og målrettet en klasse er, desto høyere kohesjon har den. Klasser med høy kohesjon er enklere å vedlikeholde og trenger sjeldent </w:t>
      </w:r>
      <w:r w:rsidRPr="4ADA3C2D" w:rsidR="22162538">
        <w:rPr>
          <w:b w:val="0"/>
          <w:bCs w:val="0"/>
          <w:color w:val="auto"/>
        </w:rPr>
        <w:t>endirnger</w:t>
      </w:r>
      <w:r w:rsidRPr="4ADA3C2D" w:rsidR="22162538">
        <w:rPr>
          <w:b w:val="0"/>
          <w:bCs w:val="0"/>
          <w:color w:val="auto"/>
        </w:rPr>
        <w:t>, sammenlignet med klasser med lav kohesjon. Dessuten er de ofte mer gjenbrukbare enn andre klas</w:t>
      </w:r>
      <w:r w:rsidRPr="4ADA3C2D" w:rsidR="3AEC3B35">
        <w:rPr>
          <w:b w:val="0"/>
          <w:bCs w:val="0"/>
          <w:color w:val="auto"/>
        </w:rPr>
        <w:t>ser (</w:t>
      </w:r>
      <w:r w:rsidRPr="4ADA3C2D" w:rsidR="3AEC3B35">
        <w:rPr>
          <w:b w:val="0"/>
          <w:bCs w:val="0"/>
          <w:color w:val="auto"/>
        </w:rPr>
        <w:t>Jain</w:t>
      </w:r>
      <w:r w:rsidRPr="4ADA3C2D" w:rsidR="3AEC3B35">
        <w:rPr>
          <w:b w:val="0"/>
          <w:bCs w:val="0"/>
          <w:color w:val="auto"/>
        </w:rPr>
        <w:t>, 2022</w:t>
      </w:r>
      <w:r w:rsidRPr="4ADA3C2D" w:rsidR="3AEC3B35">
        <w:rPr>
          <w:b w:val="0"/>
          <w:bCs w:val="0"/>
          <w:color w:val="auto"/>
        </w:rPr>
        <w:t>)</w:t>
      </w:r>
    </w:p>
    <w:p w:rsidR="3AEC3B35" w:rsidP="4ADA3C2D" w:rsidRDefault="3AEC3B35" w14:paraId="42EC63A4" w14:textId="76A9927E">
      <w:pPr>
        <w:pStyle w:val="Comment"/>
        <w:rPr>
          <w:b w:val="0"/>
          <w:bCs w:val="0"/>
          <w:color w:val="auto"/>
        </w:rPr>
      </w:pPr>
      <w:r w:rsidRPr="4ADA3C2D" w:rsidR="3AEC3B35">
        <w:rPr>
          <w:b w:val="1"/>
          <w:bCs w:val="1"/>
          <w:color w:val="auto"/>
        </w:rPr>
        <w:t>Robust</w:t>
      </w:r>
      <w:r w:rsidRPr="4ADA3C2D" w:rsidR="3AEC3B35">
        <w:rPr>
          <w:b w:val="1"/>
          <w:bCs w:val="1"/>
          <w:color w:val="auto"/>
        </w:rPr>
        <w:t xml:space="preserve"> kode </w:t>
      </w:r>
      <w:r w:rsidRPr="4ADA3C2D" w:rsidR="3AEC3B35">
        <w:rPr>
          <w:b w:val="0"/>
          <w:bCs w:val="0"/>
          <w:color w:val="auto"/>
        </w:rPr>
        <w:t xml:space="preserve">går ut på å utvikle et program som forutser </w:t>
      </w:r>
      <w:r w:rsidRPr="4ADA3C2D" w:rsidR="3AEC3B35">
        <w:rPr>
          <w:b w:val="0"/>
          <w:bCs w:val="0"/>
          <w:color w:val="auto"/>
        </w:rPr>
        <w:t>potensielle</w:t>
      </w:r>
      <w:r w:rsidRPr="4ADA3C2D" w:rsidR="3AEC3B35">
        <w:rPr>
          <w:b w:val="0"/>
          <w:bCs w:val="0"/>
          <w:color w:val="auto"/>
        </w:rPr>
        <w:t xml:space="preserve"> problemer og håndterer dem effektivt (</w:t>
      </w:r>
      <w:r w:rsidRPr="4ADA3C2D" w:rsidR="3AEC3B35">
        <w:rPr>
          <w:b w:val="0"/>
          <w:bCs w:val="0"/>
          <w:color w:val="auto"/>
        </w:rPr>
        <w:t>Bishop</w:t>
      </w:r>
      <w:r w:rsidRPr="4ADA3C2D" w:rsidR="3AEC3B35">
        <w:rPr>
          <w:b w:val="0"/>
          <w:bCs w:val="0"/>
          <w:color w:val="auto"/>
        </w:rPr>
        <w:t xml:space="preserve"> &amp; Elliot, 2013)</w:t>
      </w:r>
    </w:p>
    <w:p w:rsidR="279B82C4" w:rsidP="4ADA3C2D" w:rsidRDefault="279B82C4" w14:paraId="7F276705" w14:textId="1FC8BDFE">
      <w:pPr>
        <w:pStyle w:val="Comment"/>
        <w:rPr>
          <w:color w:val="auto"/>
        </w:rPr>
      </w:pPr>
      <w:r w:rsidRPr="4ADA3C2D" w:rsidR="279B82C4">
        <w:rPr>
          <w:b w:val="1"/>
          <w:bCs w:val="1"/>
          <w:color w:val="auto"/>
        </w:rPr>
        <w:t xml:space="preserve">Factory </w:t>
      </w:r>
      <w:r w:rsidRPr="4ADA3C2D" w:rsidR="7825AC9C">
        <w:rPr>
          <w:b w:val="1"/>
          <w:bCs w:val="1"/>
          <w:color w:val="auto"/>
        </w:rPr>
        <w:t xml:space="preserve">design mønster </w:t>
      </w:r>
      <w:r w:rsidRPr="4ADA3C2D" w:rsidR="7825AC9C">
        <w:rPr>
          <w:color w:val="auto"/>
        </w:rPr>
        <w:t xml:space="preserve">er et kreativt designmønster som definerer </w:t>
      </w:r>
      <w:r w:rsidRPr="4ADA3C2D" w:rsidR="068C7FAA">
        <w:rPr>
          <w:color w:val="auto"/>
        </w:rPr>
        <w:t>et grensesnitt for å lage et objekt, men lar subklasser</w:t>
      </w:r>
      <w:r w:rsidRPr="4ADA3C2D" w:rsidR="5EEBC06D">
        <w:rPr>
          <w:color w:val="auto"/>
        </w:rPr>
        <w:t xml:space="preserve"> </w:t>
      </w:r>
      <w:r w:rsidRPr="4ADA3C2D" w:rsidR="5EEBC06D">
        <w:rPr>
          <w:color w:val="auto"/>
        </w:rPr>
        <w:t>implementere</w:t>
      </w:r>
      <w:r w:rsidRPr="4ADA3C2D" w:rsidR="5EEBC06D">
        <w:rPr>
          <w:color w:val="auto"/>
        </w:rPr>
        <w:t xml:space="preserve"> sine egne fabrikkmetoder for å lage spesifikke objekttyper. Dette mønsteret fremmer “loose coupling” mellom </w:t>
      </w:r>
      <w:r w:rsidRPr="4ADA3C2D" w:rsidR="6E792887">
        <w:rPr>
          <w:color w:val="auto"/>
        </w:rPr>
        <w:t>objektskaperen og objektene selv.</w:t>
      </w:r>
      <w:r w:rsidRPr="4ADA3C2D" w:rsidR="2649D1C9">
        <w:rPr>
          <w:color w:val="auto"/>
        </w:rPr>
        <w:t xml:space="preserve"> </w:t>
      </w:r>
      <w:r w:rsidRPr="4ADA3C2D" w:rsidR="2F333360">
        <w:rPr>
          <w:color w:val="auto"/>
        </w:rPr>
        <w:t>(</w:t>
      </w:r>
      <w:r w:rsidRPr="4ADA3C2D" w:rsidR="2F333360">
        <w:rPr>
          <w:color w:val="auto"/>
        </w:rPr>
        <w:t>geeksforgeeks</w:t>
      </w:r>
      <w:r w:rsidRPr="4ADA3C2D" w:rsidR="2F333360">
        <w:rPr>
          <w:color w:val="auto"/>
        </w:rPr>
        <w:t>, 2024)</w:t>
      </w:r>
    </w:p>
    <w:p w:rsidR="279B82C4" w:rsidP="4ADA3C2D" w:rsidRDefault="279B82C4" w14:paraId="3A999391" w14:textId="70B6FC02">
      <w:pPr>
        <w:pStyle w:val="Comment"/>
        <w:rPr>
          <w:color w:val="auto"/>
        </w:rPr>
      </w:pPr>
      <w:r w:rsidRPr="4ADA3C2D" w:rsidR="279B82C4">
        <w:rPr>
          <w:b w:val="1"/>
          <w:bCs w:val="1"/>
          <w:color w:val="auto"/>
        </w:rPr>
        <w:t xml:space="preserve">Observer </w:t>
      </w:r>
      <w:r w:rsidRPr="4ADA3C2D" w:rsidR="2E999744">
        <w:rPr>
          <w:b w:val="1"/>
          <w:bCs w:val="1"/>
          <w:color w:val="auto"/>
        </w:rPr>
        <w:t xml:space="preserve">design </w:t>
      </w:r>
      <w:r w:rsidRPr="4ADA3C2D" w:rsidR="2E999744">
        <w:rPr>
          <w:b w:val="1"/>
          <w:bCs w:val="1"/>
          <w:color w:val="auto"/>
        </w:rPr>
        <w:t>mønster</w:t>
      </w:r>
      <w:r w:rsidRPr="4ADA3C2D" w:rsidR="2E999744">
        <w:rPr>
          <w:color w:val="auto"/>
        </w:rPr>
        <w:t xml:space="preserve"> er et </w:t>
      </w:r>
      <w:r w:rsidRPr="4ADA3C2D" w:rsidR="2E999744">
        <w:rPr>
          <w:color w:val="auto"/>
        </w:rPr>
        <w:t>atferds</w:t>
      </w:r>
      <w:r w:rsidRPr="4ADA3C2D" w:rsidR="2E999744">
        <w:rPr>
          <w:color w:val="auto"/>
        </w:rPr>
        <w:t>desi</w:t>
      </w:r>
      <w:r w:rsidRPr="4ADA3C2D" w:rsidR="07C16F5D">
        <w:rPr>
          <w:color w:val="auto"/>
        </w:rPr>
        <w:t>g</w:t>
      </w:r>
      <w:r w:rsidRPr="4ADA3C2D" w:rsidR="2E999744">
        <w:rPr>
          <w:color w:val="auto"/>
        </w:rPr>
        <w:t>nmønster</w:t>
      </w:r>
      <w:r w:rsidRPr="4ADA3C2D" w:rsidR="2E999744">
        <w:rPr>
          <w:color w:val="auto"/>
        </w:rPr>
        <w:t xml:space="preserve"> som definerer en én-til-mange-avhengigheter mellom ulike objekter. Det går ut på at når ett objekt (subjektet) endrer tilstand, blir alle dets pårørende (</w:t>
      </w:r>
      <w:r w:rsidRPr="4ADA3C2D" w:rsidR="4820BC5D">
        <w:rPr>
          <w:color w:val="auto"/>
        </w:rPr>
        <w:t>observatørene) varslet og automatisk oppdater</w:t>
      </w:r>
      <w:r w:rsidRPr="4ADA3C2D" w:rsidR="0A1F6D0A">
        <w:rPr>
          <w:color w:val="auto"/>
        </w:rPr>
        <w:t xml:space="preserve">t. </w:t>
      </w:r>
      <w:r w:rsidRPr="4ADA3C2D" w:rsidR="100DCDF9">
        <w:rPr>
          <w:color w:val="auto"/>
        </w:rPr>
        <w:t>(</w:t>
      </w:r>
      <w:r w:rsidRPr="4ADA3C2D" w:rsidR="100DCDF9">
        <w:rPr>
          <w:color w:val="auto"/>
        </w:rPr>
        <w:t>geeksforgeeks</w:t>
      </w:r>
      <w:r w:rsidRPr="4ADA3C2D" w:rsidR="100DCDF9">
        <w:rPr>
          <w:color w:val="auto"/>
        </w:rPr>
        <w:t>, 2025)</w:t>
      </w:r>
    </w:p>
    <w:p w:rsidR="4ADA3C2D" w:rsidP="4ADA3C2D" w:rsidRDefault="4ADA3C2D" w14:paraId="744F7EA5" w14:textId="2821F951">
      <w:pPr>
        <w:pStyle w:val="Comment"/>
        <w:ind w:left="709"/>
        <w:rPr>
          <w:color w:val="auto"/>
        </w:rPr>
      </w:pPr>
    </w:p>
    <w:p w:rsidR="00365B8B" w:rsidP="00FA69EA" w:rsidRDefault="00365B8B" w14:paraId="2FCCA816" w14:textId="77777777">
      <w:pPr>
        <w:pStyle w:val="Overskrift1"/>
      </w:pPr>
      <w:bookmarkStart w:name="_Toc158625718" w:id="36"/>
      <w:bookmarkStart w:name="_Toc136784289" w:id="37"/>
      <w:r>
        <w:t>Metode</w:t>
      </w:r>
      <w:bookmarkEnd w:id="36"/>
    </w:p>
    <w:p w:rsidRPr="000B57AB" w:rsidR="000B57AB" w:rsidP="000B57AB" w:rsidRDefault="000B57AB" w14:paraId="59592643" w14:textId="77777777">
      <w:pPr>
        <w:pStyle w:val="Comment"/>
      </w:pPr>
      <w:r>
        <w:t xml:space="preserve">[I dette kapittelet skal dere beskrive hva som skal til for å kunne reprodusere resultatet dere har fått. I programvareutvikling koker det som oftest ned til </w:t>
      </w:r>
      <w:r>
        <w:rPr>
          <w:b/>
          <w:bCs/>
        </w:rPr>
        <w:t>prosess/metodikk, og verktøy</w:t>
      </w:r>
      <w:r>
        <w:t>.]</w:t>
      </w:r>
    </w:p>
    <w:p w:rsidR="00B0134D" w:rsidP="00365B8B" w:rsidRDefault="00B0134D" w14:paraId="4C1DC31D" w14:textId="67755A4F">
      <w:pPr>
        <w:pStyle w:val="Overskrift2"/>
        <w:rPr/>
      </w:pPr>
      <w:bookmarkStart w:name="_Toc158625719" w:id="38"/>
      <w:r w:rsidR="00B0134D">
        <w:rPr/>
        <w:t>Utviklingsprosess</w:t>
      </w:r>
      <w:r w:rsidR="5EE3C471">
        <w:rPr/>
        <w:t xml:space="preserve"> (påbegynt)</w:t>
      </w:r>
      <w:bookmarkEnd w:id="37"/>
      <w:bookmarkEnd w:id="38"/>
    </w:p>
    <w:p w:rsidR="00412BBF" w:rsidP="00B0134D" w:rsidRDefault="00B0134D" w14:paraId="2CD30328" w14:textId="77777777">
      <w:pPr>
        <w:pStyle w:val="Comment"/>
      </w:pPr>
      <w:r>
        <w:t xml:space="preserve">[I dette kapittelet skal du </w:t>
      </w:r>
      <w:r w:rsidR="000F0C9D">
        <w:t>fortelle hvilken</w:t>
      </w:r>
      <w:r>
        <w:t xml:space="preserve"> prosess du</w:t>
      </w:r>
      <w:r w:rsidR="000B57AB">
        <w:t>/dere planla å</w:t>
      </w:r>
      <w:r>
        <w:t xml:space="preserve"> </w:t>
      </w:r>
      <w:r w:rsidR="000B57AB">
        <w:t>følge</w:t>
      </w:r>
      <w:r>
        <w:t xml:space="preserve">. Den skal dekke prosessmodellen, hvorfor den ble valgt og hvordan den ble implementert. </w:t>
      </w:r>
    </w:p>
    <w:p w:rsidR="00412BBF" w:rsidP="00B0134D" w:rsidRDefault="00412BBF" w14:paraId="362CE448" w14:textId="77777777">
      <w:pPr>
        <w:pStyle w:val="Comment"/>
      </w:pPr>
      <w:r>
        <w:t xml:space="preserve">Har dere jobbet i gruppe, så si noe om hvordan dere </w:t>
      </w:r>
      <w:r w:rsidR="000B57AB">
        <w:t xml:space="preserve">planla å </w:t>
      </w:r>
      <w:r>
        <w:t>organise</w:t>
      </w:r>
      <w:r w:rsidR="000B57AB">
        <w:t>r</w:t>
      </w:r>
      <w:r>
        <w:t xml:space="preserve">e arbeidet (hvor ofte </w:t>
      </w:r>
      <w:r w:rsidR="000B57AB">
        <w:t>planla dere å møtes</w:t>
      </w:r>
      <w:r>
        <w:t xml:space="preserve"> å jobbe?</w:t>
      </w:r>
      <w:r w:rsidR="004A077A">
        <w:t>)</w:t>
      </w:r>
    </w:p>
    <w:p w:rsidR="00B0134D" w:rsidP="00B0134D" w:rsidRDefault="000B57AB" w14:paraId="733E7452" w14:textId="77777777">
      <w:pPr>
        <w:pStyle w:val="Comment"/>
      </w:pPr>
      <w:r>
        <w:t>Hvordan planlagt prosess faktisk fungerte og hvilke endringer dere eventuelt gjorde skal beskrives i resultat-kapittelet og drøftes under Drøfting.</w:t>
      </w:r>
    </w:p>
    <w:p w:rsidR="00B0134D" w:rsidP="4ADA3C2D" w:rsidRDefault="00B0134D" w14:paraId="7FDD396B" w14:textId="2A3F0932">
      <w:pPr>
        <w:pStyle w:val="Comment"/>
      </w:pPr>
      <w:r w:rsidR="00B0134D">
        <w:rPr/>
        <w:t>I en typisk mappe-oppgave der dere har jobbet gjennom flere stadier/deler av prosjektet, og fått tilbud om tilbakemelding, bør dette beskrives som en del av prosessen</w:t>
      </w:r>
      <w:r w:rsidR="000B57AB">
        <w:rPr/>
        <w:t xml:space="preserve"> (altså </w:t>
      </w:r>
      <w:r w:rsidRPr="4ADA3C2D" w:rsidR="000B57AB">
        <w:rPr>
          <w:b w:val="1"/>
          <w:bCs w:val="1"/>
        </w:rPr>
        <w:t>at</w:t>
      </w:r>
      <w:r w:rsidR="000B57AB">
        <w:rPr/>
        <w:t xml:space="preserve"> dere jobbet i f.eks. 3 deler med muntlig tilbakemelding etter hver del).</w:t>
      </w:r>
      <w:r w:rsidR="00B0134D">
        <w:rPr/>
        <w:t>]</w:t>
      </w:r>
    </w:p>
    <w:p w:rsidR="05B706DB" w:rsidP="4ADA3C2D" w:rsidRDefault="05B706DB" w14:paraId="21727BA0" w14:textId="0F1B4B73">
      <w:pPr>
        <w:pStyle w:val="Comment"/>
        <w:rPr>
          <w:color w:val="auto"/>
        </w:rPr>
      </w:pPr>
      <w:r w:rsidRPr="4ADA3C2D" w:rsidR="05B706DB">
        <w:rPr>
          <w:color w:val="auto"/>
        </w:rPr>
        <w:t xml:space="preserve">Prosessmodellen som </w:t>
      </w:r>
      <w:r w:rsidRPr="4ADA3C2D" w:rsidR="598214D1">
        <w:rPr>
          <w:color w:val="auto"/>
        </w:rPr>
        <w:t>ble planlagt å følge</w:t>
      </w:r>
      <w:r w:rsidRPr="4ADA3C2D" w:rsidR="05B706DB">
        <w:rPr>
          <w:color w:val="auto"/>
        </w:rPr>
        <w:t xml:space="preserve"> var en iterativ prosessmodell, da denne</w:t>
      </w:r>
      <w:r w:rsidRPr="4ADA3C2D" w:rsidR="714034A3">
        <w:rPr>
          <w:color w:val="auto"/>
        </w:rPr>
        <w:t xml:space="preserve"> til </w:t>
      </w:r>
      <w:r w:rsidRPr="4ADA3C2D" w:rsidR="67B08C7A">
        <w:rPr>
          <w:color w:val="auto"/>
        </w:rPr>
        <w:t>enhver</w:t>
      </w:r>
      <w:r w:rsidRPr="4ADA3C2D" w:rsidR="714034A3">
        <w:rPr>
          <w:color w:val="auto"/>
        </w:rPr>
        <w:t xml:space="preserve"> tid</w:t>
      </w:r>
      <w:r w:rsidRPr="4ADA3C2D" w:rsidR="05B706DB">
        <w:rPr>
          <w:color w:val="auto"/>
        </w:rPr>
        <w:t xml:space="preserve"> </w:t>
      </w:r>
      <w:r w:rsidRPr="4ADA3C2D" w:rsidR="4920B961">
        <w:rPr>
          <w:color w:val="auto"/>
        </w:rPr>
        <w:t>tillater</w:t>
      </w:r>
      <w:r w:rsidRPr="4ADA3C2D" w:rsidR="05B706DB">
        <w:rPr>
          <w:color w:val="auto"/>
        </w:rPr>
        <w:t xml:space="preserve"> fleksibilitet og tilpasning </w:t>
      </w:r>
      <w:r w:rsidRPr="4ADA3C2D" w:rsidR="616A9610">
        <w:rPr>
          <w:color w:val="auto"/>
        </w:rPr>
        <w:t xml:space="preserve">gjennom prosjektets ulike deler. </w:t>
      </w:r>
      <w:r w:rsidRPr="4ADA3C2D" w:rsidR="2CB237B3">
        <w:rPr>
          <w:color w:val="auto"/>
        </w:rPr>
        <w:t xml:space="preserve">Arbeidet ble delt inn i flere ulike </w:t>
      </w:r>
      <w:r w:rsidRPr="4ADA3C2D" w:rsidR="2CB237B3">
        <w:rPr>
          <w:color w:val="auto"/>
        </w:rPr>
        <w:t>issues</w:t>
      </w:r>
      <w:r w:rsidRPr="4ADA3C2D" w:rsidR="2CB237B3">
        <w:rPr>
          <w:color w:val="auto"/>
        </w:rPr>
        <w:t xml:space="preserve"> på GitHub</w:t>
      </w:r>
      <w:r w:rsidRPr="4ADA3C2D" w:rsidR="0E99D632">
        <w:rPr>
          <w:color w:val="auto"/>
        </w:rPr>
        <w:t xml:space="preserve">, hvor vi valgte arbeidsoppgaver </w:t>
      </w:r>
      <w:r w:rsidRPr="4ADA3C2D" w:rsidR="6D1B0ADF">
        <w:rPr>
          <w:color w:val="auto"/>
        </w:rPr>
        <w:t>ut ifra</w:t>
      </w:r>
      <w:r w:rsidRPr="4ADA3C2D" w:rsidR="0E99D632">
        <w:rPr>
          <w:color w:val="auto"/>
        </w:rPr>
        <w:t xml:space="preserve"> hva vi følte vi mestret best</w:t>
      </w:r>
      <w:r w:rsidRPr="4ADA3C2D" w:rsidR="50B36667">
        <w:rPr>
          <w:color w:val="auto"/>
        </w:rPr>
        <w:t>.</w:t>
      </w:r>
      <w:r w:rsidRPr="4ADA3C2D" w:rsidR="2CB237B3">
        <w:rPr>
          <w:color w:val="auto"/>
        </w:rPr>
        <w:t xml:space="preserve"> </w:t>
      </w:r>
      <w:r w:rsidRPr="4ADA3C2D" w:rsidR="7973587E">
        <w:rPr>
          <w:color w:val="auto"/>
        </w:rPr>
        <w:t>F</w:t>
      </w:r>
      <w:r w:rsidRPr="4ADA3C2D" w:rsidR="2CB237B3">
        <w:rPr>
          <w:color w:val="auto"/>
        </w:rPr>
        <w:t xml:space="preserve">or hver fullførte </w:t>
      </w:r>
      <w:r w:rsidRPr="4ADA3C2D" w:rsidR="2CB237B3">
        <w:rPr>
          <w:color w:val="auto"/>
        </w:rPr>
        <w:t>issue</w:t>
      </w:r>
      <w:r w:rsidRPr="4ADA3C2D" w:rsidR="2CB237B3">
        <w:rPr>
          <w:color w:val="auto"/>
        </w:rPr>
        <w:t xml:space="preserve"> sørget vi for å gjennom</w:t>
      </w:r>
      <w:r w:rsidRPr="4ADA3C2D" w:rsidR="7BAB657A">
        <w:rPr>
          <w:color w:val="auto"/>
        </w:rPr>
        <w:t>gå</w:t>
      </w:r>
      <w:r w:rsidRPr="4ADA3C2D" w:rsidR="180A1E25">
        <w:rPr>
          <w:color w:val="auto"/>
        </w:rPr>
        <w:t xml:space="preserve">, </w:t>
      </w:r>
      <w:r w:rsidRPr="4ADA3C2D" w:rsidR="3817E0E6">
        <w:rPr>
          <w:color w:val="auto"/>
        </w:rPr>
        <w:t>diskutere</w:t>
      </w:r>
      <w:r w:rsidRPr="4ADA3C2D" w:rsidR="7BAB657A">
        <w:rPr>
          <w:color w:val="auto"/>
        </w:rPr>
        <w:t xml:space="preserve"> </w:t>
      </w:r>
      <w:r w:rsidRPr="4ADA3C2D" w:rsidR="2FF7C177">
        <w:rPr>
          <w:color w:val="auto"/>
        </w:rPr>
        <w:t xml:space="preserve">og teste ut </w:t>
      </w:r>
      <w:r w:rsidRPr="4ADA3C2D" w:rsidR="7BAB657A">
        <w:rPr>
          <w:color w:val="auto"/>
        </w:rPr>
        <w:t>de nye endringene i felleskap</w:t>
      </w:r>
      <w:r w:rsidRPr="4ADA3C2D" w:rsidR="58144475">
        <w:rPr>
          <w:color w:val="auto"/>
        </w:rPr>
        <w:t xml:space="preserve">. </w:t>
      </w:r>
      <w:r w:rsidRPr="4ADA3C2D" w:rsidR="70BD30AD">
        <w:rPr>
          <w:color w:val="auto"/>
        </w:rPr>
        <w:t>Gruppen planlagte å møtes ukentlig for å jobbe sammen og diskutere</w:t>
      </w:r>
      <w:r w:rsidRPr="4ADA3C2D" w:rsidR="612752B6">
        <w:rPr>
          <w:color w:val="auto"/>
        </w:rPr>
        <w:t xml:space="preserve"> arbeidsoppgavene.</w:t>
      </w:r>
    </w:p>
    <w:p w:rsidR="4ADA3C2D" w:rsidP="4ADA3C2D" w:rsidRDefault="4ADA3C2D" w14:paraId="20F8FED1" w14:textId="3AF4837C">
      <w:pPr>
        <w:pStyle w:val="Comment"/>
        <w:rPr>
          <w:color w:val="auto"/>
        </w:rPr>
      </w:pPr>
    </w:p>
    <w:p w:rsidR="08433F29" w:rsidP="4ADA3C2D" w:rsidRDefault="08433F29" w14:paraId="6B8E15E2" w14:textId="0DBCB40C">
      <w:pPr>
        <w:pStyle w:val="Comment"/>
        <w:suppressLineNumbers w:val="0"/>
        <w:bidi w:val="0"/>
        <w:spacing w:before="0" w:beforeAutospacing="off" w:after="120" w:afterAutospacing="off" w:line="259" w:lineRule="auto"/>
        <w:ind w:left="0" w:right="0"/>
        <w:jc w:val="left"/>
        <w:rPr>
          <w:color w:val="auto"/>
        </w:rPr>
      </w:pPr>
      <w:r w:rsidRPr="4ADA3C2D" w:rsidR="08433F29">
        <w:rPr>
          <w:color w:val="auto"/>
        </w:rPr>
        <w:t>Brukertesting startet</w:t>
      </w:r>
      <w:r w:rsidRPr="4ADA3C2D" w:rsidR="7947C199">
        <w:rPr>
          <w:color w:val="auto"/>
        </w:rPr>
        <w:t xml:space="preserve"> etter hvert som vi </w:t>
      </w:r>
      <w:r w:rsidRPr="4ADA3C2D" w:rsidR="28461FA2">
        <w:rPr>
          <w:color w:val="auto"/>
        </w:rPr>
        <w:t xml:space="preserve">hadde </w:t>
      </w:r>
      <w:r w:rsidRPr="4ADA3C2D" w:rsidR="7947C199">
        <w:rPr>
          <w:color w:val="auto"/>
        </w:rPr>
        <w:t>utviklet en brukbar og fungerende MVP.</w:t>
      </w:r>
      <w:r w:rsidRPr="4ADA3C2D" w:rsidR="6EA20B9A">
        <w:rPr>
          <w:color w:val="auto"/>
        </w:rPr>
        <w:t xml:space="preserve"> Med tilbakemeldingene fra brukertestingen ble koden tilpasset, før den så ble testet igjen. </w:t>
      </w:r>
    </w:p>
    <w:p w:rsidR="4ADA3C2D" w:rsidP="4ADA3C2D" w:rsidRDefault="4ADA3C2D" w14:paraId="3AF764A5" w14:textId="1A6B8595">
      <w:pPr>
        <w:pStyle w:val="Comment"/>
        <w:suppressLineNumbers w:val="0"/>
        <w:bidi w:val="0"/>
        <w:spacing w:before="0" w:beforeAutospacing="off" w:after="120" w:afterAutospacing="off" w:line="259" w:lineRule="auto"/>
        <w:ind w:left="0" w:right="0"/>
        <w:jc w:val="left"/>
        <w:rPr>
          <w:color w:val="auto"/>
        </w:rPr>
      </w:pPr>
    </w:p>
    <w:p w:rsidR="00365B8B" w:rsidP="00365B8B" w:rsidRDefault="00365B8B" w14:paraId="573EC285" w14:textId="77777777">
      <w:pPr>
        <w:pStyle w:val="Overskrift2"/>
        <w:rPr/>
      </w:pPr>
      <w:bookmarkStart w:name="_Toc158625720" w:id="39"/>
      <w:r w:rsidR="00365B8B">
        <w:rPr/>
        <w:t>Verktøy</w:t>
      </w:r>
      <w:bookmarkEnd w:id="39"/>
    </w:p>
    <w:tbl>
      <w:tblPr>
        <w:tblStyle w:val="Tabellrutenett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71B2E173" w:rsidTr="4ADA3C2D" w14:paraId="62F099A0">
        <w:trPr>
          <w:trHeight w:val="300"/>
        </w:trPr>
        <w:tc>
          <w:tcPr>
            <w:tcW w:w="3020" w:type="dxa"/>
            <w:tcMar/>
          </w:tcPr>
          <w:p w:rsidR="485B1585" w:rsidP="71B2E173" w:rsidRDefault="485B1585" w14:paraId="3C718C0B" w14:textId="77C2C67A">
            <w:pPr>
              <w:pStyle w:val="Comment"/>
              <w:jc w:val="center"/>
              <w:rPr>
                <w:b w:val="1"/>
                <w:bCs w:val="1"/>
                <w:color w:val="auto"/>
              </w:rPr>
            </w:pPr>
            <w:r w:rsidRPr="71B2E173" w:rsidR="485B1585">
              <w:rPr>
                <w:b w:val="1"/>
                <w:bCs w:val="1"/>
                <w:color w:val="auto"/>
              </w:rPr>
              <w:t>Navn</w:t>
            </w:r>
          </w:p>
        </w:tc>
        <w:tc>
          <w:tcPr>
            <w:tcW w:w="3020" w:type="dxa"/>
            <w:tcMar/>
          </w:tcPr>
          <w:p w:rsidR="485B1585" w:rsidP="71B2E173" w:rsidRDefault="485B1585" w14:paraId="7D3D961C" w14:textId="5A9B7A6B">
            <w:pPr>
              <w:pStyle w:val="Comment"/>
              <w:jc w:val="center"/>
              <w:rPr>
                <w:b w:val="1"/>
                <w:bCs w:val="1"/>
                <w:color w:val="auto"/>
              </w:rPr>
            </w:pPr>
            <w:r w:rsidRPr="71B2E173" w:rsidR="485B1585">
              <w:rPr>
                <w:b w:val="1"/>
                <w:bCs w:val="1"/>
                <w:color w:val="auto"/>
              </w:rPr>
              <w:t>Versjon</w:t>
            </w:r>
          </w:p>
        </w:tc>
        <w:tc>
          <w:tcPr>
            <w:tcW w:w="3020" w:type="dxa"/>
            <w:tcMar/>
          </w:tcPr>
          <w:p w:rsidR="485B1585" w:rsidP="71B2E173" w:rsidRDefault="485B1585" w14:paraId="52F8F993" w14:textId="3011D9D6">
            <w:pPr>
              <w:pStyle w:val="Comment"/>
              <w:jc w:val="center"/>
              <w:rPr>
                <w:b w:val="1"/>
                <w:bCs w:val="1"/>
                <w:color w:val="auto"/>
              </w:rPr>
            </w:pPr>
            <w:r w:rsidRPr="71B2E173" w:rsidR="485B1585">
              <w:rPr>
                <w:b w:val="1"/>
                <w:bCs w:val="1"/>
                <w:color w:val="auto"/>
              </w:rPr>
              <w:t>Benyttet til</w:t>
            </w:r>
          </w:p>
        </w:tc>
      </w:tr>
      <w:tr w:rsidR="71B2E173" w:rsidTr="4ADA3C2D" w14:paraId="5B356288">
        <w:trPr>
          <w:trHeight w:val="300"/>
        </w:trPr>
        <w:tc>
          <w:tcPr>
            <w:tcW w:w="3020" w:type="dxa"/>
            <w:tcMar/>
          </w:tcPr>
          <w:p w:rsidR="485B1585" w:rsidP="71B2E173" w:rsidRDefault="485B1585" w14:paraId="23EA3025" w14:textId="4A17C96A">
            <w:pPr>
              <w:pStyle w:val="Comment"/>
              <w:rPr>
                <w:color w:val="auto"/>
              </w:rPr>
            </w:pPr>
            <w:r w:rsidRPr="71B2E173" w:rsidR="485B1585">
              <w:rPr>
                <w:color w:val="auto"/>
              </w:rPr>
              <w:t>IntelliJ</w:t>
            </w:r>
            <w:r w:rsidRPr="71B2E173" w:rsidR="485B1585">
              <w:rPr>
                <w:color w:val="auto"/>
              </w:rPr>
              <w:t xml:space="preserve"> IDEA</w:t>
            </w:r>
          </w:p>
        </w:tc>
        <w:tc>
          <w:tcPr>
            <w:tcW w:w="3020" w:type="dxa"/>
            <w:tcMar/>
          </w:tcPr>
          <w:p w:rsidR="485B1585" w:rsidP="71B2E173" w:rsidRDefault="485B1585" w14:paraId="5A248D3A" w14:textId="3E26CC92">
            <w:pPr>
              <w:pStyle w:val="Comment"/>
              <w:rPr>
                <w:color w:val="auto"/>
              </w:rPr>
            </w:pPr>
            <w:r w:rsidRPr="71B2E173" w:rsidR="485B1585">
              <w:rPr>
                <w:color w:val="auto"/>
              </w:rPr>
              <w:t>2024.2.4</w:t>
            </w:r>
          </w:p>
        </w:tc>
        <w:tc>
          <w:tcPr>
            <w:tcW w:w="3020" w:type="dxa"/>
            <w:tcMar/>
          </w:tcPr>
          <w:p w:rsidR="485B1585" w:rsidP="71B2E173" w:rsidRDefault="485B1585" w14:paraId="2D64C7A0" w14:textId="534E3128">
            <w:pPr>
              <w:pStyle w:val="Comment"/>
              <w:rPr>
                <w:color w:val="auto"/>
              </w:rPr>
            </w:pPr>
            <w:r w:rsidRPr="71B2E173" w:rsidR="485B1585">
              <w:rPr>
                <w:color w:val="auto"/>
              </w:rPr>
              <w:t xml:space="preserve">Utviklingsverktøy </w:t>
            </w:r>
          </w:p>
        </w:tc>
      </w:tr>
      <w:tr w:rsidR="71B2E173" w:rsidTr="4ADA3C2D" w14:paraId="78F0E274">
        <w:trPr>
          <w:trHeight w:val="300"/>
        </w:trPr>
        <w:tc>
          <w:tcPr>
            <w:tcW w:w="3020" w:type="dxa"/>
            <w:tcMar/>
          </w:tcPr>
          <w:p w:rsidR="485B1585" w:rsidP="71B2E173" w:rsidRDefault="485B1585" w14:paraId="60266397" w14:textId="75D36B06">
            <w:pPr>
              <w:pStyle w:val="Comment"/>
              <w:rPr>
                <w:color w:val="auto"/>
              </w:rPr>
            </w:pPr>
            <w:r w:rsidRPr="71B2E173" w:rsidR="485B1585">
              <w:rPr>
                <w:color w:val="auto"/>
              </w:rPr>
              <w:t>GitHub</w:t>
            </w:r>
          </w:p>
        </w:tc>
        <w:tc>
          <w:tcPr>
            <w:tcW w:w="3020" w:type="dxa"/>
            <w:tcMar/>
          </w:tcPr>
          <w:p w:rsidR="71B2E173" w:rsidP="71B2E173" w:rsidRDefault="71B2E173" w14:paraId="7ED4F618" w14:textId="3F720D95">
            <w:pPr>
              <w:pStyle w:val="Comment"/>
              <w:rPr>
                <w:color w:val="auto"/>
              </w:rPr>
            </w:pPr>
          </w:p>
        </w:tc>
        <w:tc>
          <w:tcPr>
            <w:tcW w:w="3020" w:type="dxa"/>
            <w:tcMar/>
          </w:tcPr>
          <w:p w:rsidR="485B1585" w:rsidP="71B2E173" w:rsidRDefault="485B1585" w14:paraId="78E0525B" w14:textId="7E1F99E0">
            <w:pPr>
              <w:pStyle w:val="Comment"/>
              <w:rPr>
                <w:color w:val="auto"/>
              </w:rPr>
            </w:pPr>
            <w:r w:rsidRPr="71B2E173" w:rsidR="485B1585">
              <w:rPr>
                <w:color w:val="auto"/>
              </w:rPr>
              <w:t>Versjonskontroll og prosjektplanlegging</w:t>
            </w:r>
          </w:p>
        </w:tc>
      </w:tr>
      <w:tr w:rsidR="79C6D41F" w:rsidTr="4ADA3C2D" w14:paraId="1ED8387D">
        <w:trPr>
          <w:trHeight w:val="300"/>
        </w:trPr>
        <w:tc>
          <w:tcPr>
            <w:tcW w:w="3020" w:type="dxa"/>
            <w:tcMar/>
          </w:tcPr>
          <w:p w:rsidR="58B0EA24" w:rsidP="79C6D41F" w:rsidRDefault="58B0EA24" w14:paraId="1EF44154" w14:textId="24E05852">
            <w:pPr>
              <w:pStyle w:val="Comment"/>
              <w:rPr>
                <w:color w:val="auto"/>
              </w:rPr>
            </w:pPr>
            <w:r w:rsidRPr="79C6D41F" w:rsidR="58B0EA24">
              <w:rPr>
                <w:color w:val="auto"/>
              </w:rPr>
              <w:t>Messenger</w:t>
            </w:r>
          </w:p>
        </w:tc>
        <w:tc>
          <w:tcPr>
            <w:tcW w:w="3020" w:type="dxa"/>
            <w:tcMar/>
          </w:tcPr>
          <w:p w:rsidR="79C6D41F" w:rsidP="79C6D41F" w:rsidRDefault="79C6D41F" w14:paraId="63ECC4EE" w14:textId="56CBA8EE">
            <w:pPr>
              <w:pStyle w:val="Comment"/>
              <w:rPr>
                <w:color w:val="auto"/>
              </w:rPr>
            </w:pPr>
          </w:p>
        </w:tc>
        <w:tc>
          <w:tcPr>
            <w:tcW w:w="3020" w:type="dxa"/>
            <w:tcMar/>
          </w:tcPr>
          <w:p w:rsidR="58B0EA24" w:rsidP="79C6D41F" w:rsidRDefault="58B0EA24" w14:paraId="48C88398" w14:textId="74304CC4">
            <w:pPr>
              <w:pStyle w:val="Comment"/>
              <w:rPr>
                <w:color w:val="auto"/>
              </w:rPr>
            </w:pPr>
            <w:r w:rsidRPr="79C6D41F" w:rsidR="58B0EA24">
              <w:rPr>
                <w:color w:val="auto"/>
              </w:rPr>
              <w:t>Kommunikasjon</w:t>
            </w:r>
            <w:r w:rsidRPr="79C6D41F" w:rsidR="58B0EA24">
              <w:rPr>
                <w:color w:val="auto"/>
              </w:rPr>
              <w:t xml:space="preserve"> </w:t>
            </w:r>
          </w:p>
        </w:tc>
      </w:tr>
    </w:tbl>
    <w:p w:rsidR="00365B8B" w:rsidP="00412BBF" w:rsidRDefault="00365B8B" w14:paraId="318EFFF3" w14:textId="77777777">
      <w:pPr>
        <w:pStyle w:val="Overskrift1"/>
      </w:pPr>
      <w:bookmarkStart w:name="_Toc158625722" w:id="41"/>
      <w:bookmarkStart w:name="_Toc136784288" w:id="42"/>
      <w:bookmarkStart w:name="_Toc136784290" w:id="43"/>
      <w:r>
        <w:t>Resultat</w:t>
      </w:r>
      <w:bookmarkEnd w:id="41"/>
    </w:p>
    <w:p w:rsidR="00412BBF" w:rsidP="00365B8B" w:rsidRDefault="00412BBF" w14:paraId="55FDDFFF" w14:textId="77777777">
      <w:pPr>
        <w:pStyle w:val="Overskrift2"/>
      </w:pPr>
      <w:bookmarkStart w:name="_Toc158625723" w:id="44"/>
      <w:r>
        <w:t>Teknisk Design</w:t>
      </w:r>
      <w:bookmarkEnd w:id="42"/>
      <w:bookmarkEnd w:id="44"/>
    </w:p>
    <w:p w:rsidRPr="00924E0C" w:rsidR="00412BBF" w:rsidP="00412BBF" w:rsidRDefault="00412BBF" w14:paraId="078727DC" w14:textId="77777777">
      <w:pPr>
        <w:pStyle w:val="Comment"/>
      </w:pPr>
      <w:r>
        <w:t>[Kapittelet om teknisk design beskriver det store bildet av valgt løsning. For et programvareutviklingsprosjekt vil dette vanligvis inneholde systemarkitekturen (klient-server, sky, databaser, tjenester, desktop-applikasjon osv.); både hvordan det ble løst, og, enda viktigere, hvorfor denne arkitektur ble valgt]</w:t>
      </w:r>
    </w:p>
    <w:p w:rsidR="00B0134D" w:rsidP="00365B8B" w:rsidRDefault="00B0134D" w14:paraId="6710DDD0" w14:textId="77777777">
      <w:pPr>
        <w:pStyle w:val="Overskrift2"/>
      </w:pPr>
      <w:bookmarkStart w:name="_Toc158625724" w:id="45"/>
      <w:r>
        <w:t>Implementasjon</w:t>
      </w:r>
      <w:bookmarkEnd w:id="43"/>
      <w:bookmarkEnd w:id="45"/>
    </w:p>
    <w:p w:rsidR="00811239" w:rsidP="00811239" w:rsidRDefault="00811239" w14:paraId="0D1A6BED" w14:textId="77777777">
      <w:pPr>
        <w:pStyle w:val="Comment"/>
      </w:pPr>
      <w:r>
        <w:t xml:space="preserve">[Her beskriver du de tekniske detaljene til løsningen du har endt opp med. </w:t>
      </w:r>
      <w:r w:rsidR="00D64482">
        <w:t>H</w:t>
      </w:r>
      <w:r>
        <w:t>vilke eksterne biblioteker og rammeverk, APIer osv.</w:t>
      </w:r>
      <w:r w:rsidR="00D64482">
        <w:t xml:space="preserve"> har du/dere benyttet?</w:t>
      </w:r>
    </w:p>
    <w:p w:rsidR="00D64482" w:rsidP="00811239" w:rsidRDefault="00811239" w14:paraId="49AB2423" w14:textId="77777777">
      <w:pPr>
        <w:pStyle w:val="Comment"/>
      </w:pPr>
      <w:r>
        <w:t xml:space="preserve">Vis med </w:t>
      </w:r>
      <w:r>
        <w:rPr>
          <w:b/>
          <w:bCs/>
        </w:rPr>
        <w:t>klassediagrammer</w:t>
      </w:r>
      <w:r>
        <w:t xml:space="preserve"> </w:t>
      </w:r>
      <w:r w:rsidR="00F85A08">
        <w:t>hvordan klassene i løsningen din henger sammen.</w:t>
      </w:r>
      <w:r w:rsidR="00D64482">
        <w:t xml:space="preserve"> Husk at du kan vise flere klassediagrammer for å vise ulike sider ved løsningen (kun klasser som benyttes til brukerinteraksjon f.eks., eller kun klasser som utgjør forretningslogikken).</w:t>
      </w:r>
      <w:r w:rsidR="00F85A08">
        <w:t xml:space="preserve"> </w:t>
      </w:r>
    </w:p>
    <w:p w:rsidR="00811239" w:rsidP="00811239" w:rsidRDefault="00F85A08" w14:paraId="45961FAB" w14:textId="77777777">
      <w:pPr>
        <w:pStyle w:val="Comment"/>
      </w:pPr>
      <w:r>
        <w:t xml:space="preserve">Bruk </w:t>
      </w:r>
      <w:r>
        <w:rPr>
          <w:b/>
          <w:bCs/>
        </w:rPr>
        <w:t>aktivitetsdiagramm(er)</w:t>
      </w:r>
      <w:r>
        <w:t xml:space="preserve"> </w:t>
      </w:r>
      <w:r w:rsidR="00D64482">
        <w:t>for</w:t>
      </w:r>
      <w:r>
        <w:t xml:space="preserve"> å beskrive logikken/flyten i løsningen din. Fint også om du kan vise hvordan objekter av klassene dine </w:t>
      </w:r>
      <w:r>
        <w:rPr>
          <w:b/>
          <w:bCs/>
        </w:rPr>
        <w:t>samhandler</w:t>
      </w:r>
      <w:r>
        <w:t xml:space="preserve"> for å løse </w:t>
      </w:r>
      <w:r>
        <w:rPr>
          <w:b/>
          <w:bCs/>
        </w:rPr>
        <w:t>de mest sentrale</w:t>
      </w:r>
      <w:r>
        <w:t xml:space="preserve"> oppgavene i løsningen, da i form av </w:t>
      </w:r>
      <w:r>
        <w:rPr>
          <w:b/>
          <w:bCs/>
        </w:rPr>
        <w:t>sekvensdiagramm(er)</w:t>
      </w:r>
      <w:r>
        <w:t>.</w:t>
      </w:r>
    </w:p>
    <w:p w:rsidR="00811239" w:rsidP="00811239" w:rsidRDefault="00F85A08" w14:paraId="2B49AB81" w14:textId="77777777">
      <w:pPr>
        <w:pStyle w:val="Comment"/>
      </w:pPr>
      <w:r>
        <w:t xml:space="preserve">Klassene dine bør beskrives i forhold til hvilken </w:t>
      </w:r>
      <w:r w:rsidRPr="00D64482">
        <w:rPr>
          <w:b/>
          <w:bCs/>
        </w:rPr>
        <w:t>rolle</w:t>
      </w:r>
      <w:r>
        <w:t xml:space="preserve"> og </w:t>
      </w:r>
      <w:r w:rsidRPr="00D64482">
        <w:rPr>
          <w:b/>
          <w:bCs/>
        </w:rPr>
        <w:t>ansvar</w:t>
      </w:r>
      <w:r>
        <w:t xml:space="preserve"> de har, men det er ikke nødvendig å beskrive hver enkelt metode eller felt til klassen. De står uansett dokumentert i Javadoc’en din.]</w:t>
      </w:r>
    </w:p>
    <w:p w:rsidR="00626E73" w:rsidP="00626E73" w:rsidRDefault="00626E73" w14:paraId="4445392C" w14:textId="77777777">
      <w:pPr>
        <w:pStyle w:val="Figure"/>
        <w:keepNext/>
      </w:pPr>
      <w:r>
        <w:fldChar w:fldCharType="begin"/>
      </w:r>
      <w:r>
        <w:instrText xml:space="preserve"> INCLUDEPICTURE "https://i.stack.imgur.com/RK3oX.png"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5DE9A2A" wp14:editId="57CD0DE1">
            <wp:extent cx="5759450" cy="2722245"/>
            <wp:effectExtent l="0" t="0" r="6350" b="0"/>
            <wp:docPr id="4" name="Bilde 4" descr="java - understanding class diagram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- understanding class diagram - Stack Overflo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Pr="00811239" w:rsidR="00626E73" w:rsidP="00626E73" w:rsidRDefault="00626E73" w14:paraId="2EAF2780" w14:textId="77777777">
      <w:pPr>
        <w:pStyle w:val="Bildetekst"/>
      </w:pPr>
      <w:bookmarkStart w:name="_Toc126231952" w:id="46"/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D63574">
        <w:rPr>
          <w:noProof/>
        </w:rPr>
        <w:t>2</w:t>
      </w:r>
      <w:r>
        <w:fldChar w:fldCharType="end"/>
      </w:r>
      <w:r>
        <w:t xml:space="preserve"> Klassediagram som viser...</w:t>
      </w:r>
      <w:bookmarkEnd w:id="46"/>
    </w:p>
    <w:p w:rsidR="00F85A08" w:rsidP="00365B8B" w:rsidRDefault="00F85A08" w14:paraId="108B1D2A" w14:textId="77777777">
      <w:pPr>
        <w:pStyle w:val="Overskrift2"/>
      </w:pPr>
      <w:bookmarkStart w:name="_Toc136784291" w:id="47"/>
      <w:bookmarkStart w:name="_Toc158625725" w:id="48"/>
      <w:r>
        <w:t>Testing</w:t>
      </w:r>
      <w:bookmarkEnd w:id="47"/>
      <w:bookmarkEnd w:id="48"/>
    </w:p>
    <w:p w:rsidR="00634678" w:rsidP="00F85A08" w:rsidRDefault="00F85A08" w14:paraId="43EA888F" w14:textId="77777777">
      <w:pPr>
        <w:pStyle w:val="Comment"/>
      </w:pPr>
      <w:r>
        <w:t xml:space="preserve">[Beskriv hvordan løsningen din har blitt testet, både i form av enhetstesting, men også </w:t>
      </w:r>
      <w:r w:rsidRPr="00634678">
        <w:rPr>
          <w:b/>
          <w:bCs/>
        </w:rPr>
        <w:t>brukertesting</w:t>
      </w:r>
      <w:r>
        <w:t>. Hvor mange brukere har testet løsningen? Hvordan ble brukertesting gjennomført? Vis også eventuelt resultatene fra brukertestingen her. (svar på spørreskjema el.l.)</w:t>
      </w:r>
    </w:p>
    <w:p w:rsidRPr="00F85A08" w:rsidR="00F85A08" w:rsidP="00F85A08" w:rsidRDefault="00634678" w14:paraId="1785A78D" w14:textId="77777777">
      <w:pPr>
        <w:pStyle w:val="Comment"/>
      </w:pPr>
      <w:r>
        <w:t xml:space="preserve">Enhetstesting: si noe om hvilke klasser du/dere har valgt å skrive tester for, og hva </w:t>
      </w:r>
      <w:r>
        <w:rPr>
          <w:b/>
          <w:bCs/>
        </w:rPr>
        <w:t>strategien</w:t>
      </w:r>
      <w:r>
        <w:t xml:space="preserve"> som dere/du har lagt opp til for å sikre best mulig testet kode.</w:t>
      </w:r>
      <w:r w:rsidR="00F85A08">
        <w:t>]</w:t>
      </w:r>
    </w:p>
    <w:p w:rsidR="00F85A08" w:rsidP="00365B8B" w:rsidRDefault="00F85A08" w14:paraId="7D797847" w14:textId="77777777">
      <w:pPr>
        <w:pStyle w:val="Overskrift2"/>
      </w:pPr>
      <w:bookmarkStart w:name="_Toc136784292" w:id="49"/>
      <w:bookmarkStart w:name="_Toc158625726" w:id="50"/>
      <w:r>
        <w:t>Utrulling til sluttbruker (deployment)</w:t>
      </w:r>
      <w:bookmarkEnd w:id="49"/>
      <w:bookmarkEnd w:id="50"/>
    </w:p>
    <w:p w:rsidR="00F85A08" w:rsidP="00F85A08" w:rsidRDefault="00F85A08" w14:paraId="38083481" w14:textId="77777777">
      <w:pPr>
        <w:pStyle w:val="Comment"/>
      </w:pPr>
      <w:r>
        <w:t>[Her beskriver du hvordan programvaren din gjøres tilgjengelig for sluttbruker. Rulles den ut å en web-server? I så fall hvordan? Lages det en desktop-applikasjon som bruker kan dobbeltklikke på for å starte?</w:t>
      </w:r>
      <w:r w:rsidR="00D64482">
        <w:t xml:space="preserve"> Eller kjøres applikasjonen fra Maven (mvn javafx:run)</w:t>
      </w:r>
      <w:r>
        <w:t xml:space="preserve"> Osv.]</w:t>
      </w:r>
    </w:p>
    <w:p w:rsidR="000551FF" w:rsidP="000551FF" w:rsidRDefault="00F85A08" w14:paraId="2DD30451" w14:textId="77777777">
      <w:pPr>
        <w:pStyle w:val="Overskrift1"/>
      </w:pPr>
      <w:bookmarkStart w:name="_Toc136784293" w:id="51"/>
      <w:bookmarkStart w:name="_Toc158625727" w:id="52"/>
      <w:bookmarkEnd w:id="33"/>
      <w:bookmarkEnd w:id="34"/>
      <w:bookmarkEnd w:id="35"/>
      <w:r>
        <w:t>Drøfting</w:t>
      </w:r>
      <w:bookmarkEnd w:id="51"/>
      <w:bookmarkEnd w:id="52"/>
    </w:p>
    <w:p w:rsidR="00D64482" w:rsidP="00D64482" w:rsidRDefault="00D64482" w14:paraId="13596DE5" w14:textId="77777777">
      <w:pPr>
        <w:pStyle w:val="Overskrift2"/>
      </w:pPr>
      <w:bookmarkStart w:name="_Toc158625728" w:id="53"/>
      <w:r>
        <w:t>Drøfting av løsning/design</w:t>
      </w:r>
      <w:bookmarkEnd w:id="53"/>
    </w:p>
    <w:p w:rsidR="005D7027" w:rsidP="005D7027" w:rsidRDefault="00753D26" w14:paraId="68D9B531" w14:textId="77777777">
      <w:pPr>
        <w:pStyle w:val="Comment"/>
      </w:pPr>
      <w:r>
        <w:t>[</w:t>
      </w:r>
      <w:r w:rsidR="005D7027">
        <w:t xml:space="preserve">Her oppsummerer du/dere oppgaven. Hvor langt kom du/dere (resultat)? Hva fikk du/dere ikke gjort i forhold til oppgaveteksten? Hva var de store utfordringene/problemene du/dere møtte, etc.. </w:t>
      </w:r>
    </w:p>
    <w:p w:rsidR="00F85A08" w:rsidP="005D7027" w:rsidRDefault="00F85A08" w14:paraId="03091230" w14:textId="77777777">
      <w:pPr>
        <w:pStyle w:val="Comment"/>
      </w:pPr>
      <w:r>
        <w:t xml:space="preserve">Spesielt viktig er det å </w:t>
      </w:r>
      <w:r w:rsidRPr="00D64482">
        <w:rPr>
          <w:b/>
          <w:bCs/>
        </w:rPr>
        <w:t>drøfte din egen løsning i forhold til det du har lært om gode prinsipper for design av programvare</w:t>
      </w:r>
      <w:r>
        <w:t xml:space="preserve"> (robust kode, kodestil, designprinsipper osv) som beskrevet i teori-kapittelet.</w:t>
      </w:r>
      <w:r w:rsidR="004B33E1">
        <w:t xml:space="preserve"> I en godt skrevet rapport, er det ingen teorier som beskrives under teori-kapittelet som ikke drøftes under drøfting-kapittelet.</w:t>
      </w:r>
    </w:p>
    <w:p w:rsidRPr="004B33E1" w:rsidR="004B33E1" w:rsidP="005D7027" w:rsidRDefault="004B33E1" w14:paraId="0E0B78CF" w14:textId="77777777">
      <w:pPr>
        <w:pStyle w:val="Comment"/>
      </w:pPr>
      <w:r>
        <w:t xml:space="preserve">Husk å være </w:t>
      </w:r>
      <w:r>
        <w:rPr>
          <w:b/>
          <w:bCs/>
        </w:rPr>
        <w:t>konkret</w:t>
      </w:r>
      <w:r>
        <w:t>: Det holder ikke å skrive «Jeg/vi har designet en løsning som er i trå med prinsippene om coupling og cohesion». Du/dere må «</w:t>
      </w:r>
      <w:r w:rsidRPr="00D64482">
        <w:rPr>
          <w:b/>
          <w:bCs/>
        </w:rPr>
        <w:t>bevise</w:t>
      </w:r>
      <w:r>
        <w:t xml:space="preserve">» </w:t>
      </w:r>
      <w:r>
        <w:rPr>
          <w:b/>
          <w:bCs/>
        </w:rPr>
        <w:t>hvorfor</w:t>
      </w:r>
      <w:r>
        <w:t xml:space="preserve"> dere kan påstå dette. Altså hente eksempler fra egen kode som </w:t>
      </w:r>
      <w:r w:rsidR="003A3495">
        <w:t>underbygger teoriene om god design</w:t>
      </w:r>
      <w:r w:rsidR="00D64482">
        <w:t>: «I klassen ..... har vi valgt å returnere .... fra metoden.... Dette bidrar til lav kobling....»</w:t>
      </w:r>
    </w:p>
    <w:p w:rsidR="005D7027" w:rsidP="000551FF" w:rsidRDefault="00FA69EA" w14:paraId="6926479C" w14:textId="77777777">
      <w:pPr>
        <w:pStyle w:val="Comment"/>
      </w:pPr>
      <w:r>
        <w:t xml:space="preserve">Her </w:t>
      </w:r>
      <w:r w:rsidR="005D7027">
        <w:t>bør</w:t>
      </w:r>
      <w:r>
        <w:t xml:space="preserve"> man </w:t>
      </w:r>
      <w:r w:rsidR="005D7027">
        <w:t>også</w:t>
      </w:r>
      <w:r>
        <w:t xml:space="preserve"> gjøre seg tanker rundt kvaliteten av det arbeidet som er nedlagt. </w:t>
      </w:r>
    </w:p>
    <w:p w:rsidR="00626AB5" w:rsidP="000551FF" w:rsidRDefault="00FA69EA" w14:paraId="7C96152B" w14:textId="77777777">
      <w:pPr>
        <w:pStyle w:val="Comment"/>
      </w:pPr>
      <w:r>
        <w:t>Er de kildene</w:t>
      </w:r>
      <w:r w:rsidR="00392EB8">
        <w:t xml:space="preserve"> du/dere </w:t>
      </w:r>
      <w:r>
        <w:t>bruker pålitelige, er det sprik mellom forskjellige kilder (og i så fall hvorfor), er det andre forhold som kan være med å gjøre noen av de vurderinger og valg</w:t>
      </w:r>
      <w:r w:rsidR="00392EB8">
        <w:t xml:space="preserve"> du/dere </w:t>
      </w:r>
      <w:r>
        <w:t>har gjort usikre?</w:t>
      </w:r>
      <w:r w:rsidR="00626AB5">
        <w:t>]</w:t>
      </w:r>
    </w:p>
    <w:p w:rsidR="00D64482" w:rsidP="00D64482" w:rsidRDefault="00D64482" w14:paraId="24B7093C" w14:textId="77777777">
      <w:pPr>
        <w:pStyle w:val="Overskrift2"/>
      </w:pPr>
      <w:bookmarkStart w:name="_Toc158625729" w:id="54"/>
      <w:r>
        <w:t>Drøfting av prosess</w:t>
      </w:r>
      <w:bookmarkEnd w:id="54"/>
    </w:p>
    <w:p w:rsidR="00D64482" w:rsidP="00D64482" w:rsidRDefault="00D64482" w14:paraId="1CEA0AF5" w14:textId="77777777">
      <w:pPr>
        <w:pStyle w:val="Comment"/>
      </w:pPr>
      <w:r>
        <w:t>[Fulgte dere prosessen som dere planla (og beskrev under kapittelet «Metode»)? Var det lurt, eller ikke? Hva fungerte bra hva fungerte mindre bra? Hva ville du/dere ha gjort annerledes neste gang?]</w:t>
      </w:r>
    </w:p>
    <w:p w:rsidR="00701DBB" w:rsidP="00701DBB" w:rsidRDefault="00701DBB" w14:paraId="59B30968" w14:textId="77777777">
      <w:pPr>
        <w:pStyle w:val="Overskrift2"/>
      </w:pPr>
      <w:bookmarkStart w:name="_Toc158625730" w:id="55"/>
      <w:r>
        <w:t>Drøfting av bruken av KI-verktøy</w:t>
      </w:r>
      <w:bookmarkEnd w:id="55"/>
    </w:p>
    <w:p w:rsidR="00701DBB" w:rsidP="00701DBB" w:rsidRDefault="00701DBB" w14:paraId="447CC1A8" w14:textId="77777777">
      <w:pPr>
        <w:pStyle w:val="Comment"/>
      </w:pPr>
      <w:r>
        <w:t>[Dersom du/dere benyttet KI-verktøy i denne oppgaven, drøft kort erfaringene dine/deres. Hva var KI-verktøyene nyttige for å løse? Hvilke svakheter oppdaget du/dere?</w:t>
      </w:r>
    </w:p>
    <w:p w:rsidRPr="00D64482" w:rsidR="00701DBB" w:rsidP="00D64482" w:rsidRDefault="00701DBB" w14:paraId="011E32EF" w14:textId="77777777">
      <w:pPr>
        <w:pStyle w:val="Comment"/>
      </w:pPr>
      <w:r>
        <w:t>Har du/dere ikke benyttet KI-verktøy dropper du dette kapittelet.]</w:t>
      </w:r>
    </w:p>
    <w:p w:rsidR="00FA69EA" w:rsidP="00FA69EA" w:rsidRDefault="00AD5548" w14:paraId="7E94B9B0" w14:textId="77777777">
      <w:pPr>
        <w:pStyle w:val="Overskrift1"/>
      </w:pPr>
      <w:bookmarkStart w:name="_Toc136784294" w:id="56"/>
      <w:bookmarkStart w:name="_Toc158625731" w:id="57"/>
      <w:r>
        <w:t>Konklusjon</w:t>
      </w:r>
      <w:r w:rsidR="00FA69EA">
        <w:t xml:space="preserve"> - </w:t>
      </w:r>
      <w:bookmarkEnd w:id="56"/>
      <w:r>
        <w:t>erfaring</w:t>
      </w:r>
      <w:bookmarkEnd w:id="57"/>
    </w:p>
    <w:p w:rsidR="00FA69EA" w:rsidP="00753D26" w:rsidRDefault="00753D26" w14:paraId="2AA47DFD" w14:textId="77777777">
      <w:pPr>
        <w:pStyle w:val="Comment"/>
      </w:pPr>
      <w:r>
        <w:t>[</w:t>
      </w:r>
      <w:r w:rsidR="00FA69EA">
        <w:t>Overbevisninger /erfaring som en er kommet fram til på grunnlag av det presenterte materialet.</w:t>
      </w:r>
    </w:p>
    <w:p w:rsidR="005D7027" w:rsidP="00BF1D58" w:rsidRDefault="005D7027" w14:paraId="03822B41" w14:textId="77777777">
      <w:pPr>
        <w:pStyle w:val="Comment"/>
        <w:numPr>
          <w:ilvl w:val="0"/>
          <w:numId w:val="4"/>
        </w:numPr>
      </w:pPr>
      <w:r>
        <w:t>Fikk du realisert hele problemstillingen fra kapittel «</w:t>
      </w:r>
      <w:r w:rsidR="00EE5715">
        <w:fldChar w:fldCharType="begin"/>
      </w:r>
      <w:r w:rsidR="00EE5715">
        <w:instrText xml:space="preserve"> REF _Ref125975861 \r \h </w:instrText>
      </w:r>
      <w:r w:rsidR="00EE5715">
        <w:fldChar w:fldCharType="separate"/>
      </w:r>
      <w:r w:rsidR="00D63574">
        <w:rPr>
          <w:rFonts w:hint="eastAsia"/>
          <w:cs/>
        </w:rPr>
        <w:t>‎</w:t>
      </w:r>
      <w:r w:rsidR="00D63574">
        <w:t>1.2</w:t>
      </w:r>
      <w:r w:rsidR="00EE5715">
        <w:fldChar w:fldCharType="end"/>
      </w:r>
      <w:r w:rsidR="00EE5715">
        <w:t xml:space="preserve"> </w:t>
      </w:r>
      <w:r w:rsidR="00EE5715">
        <w:fldChar w:fldCharType="begin"/>
      </w:r>
      <w:r w:rsidR="00EE5715">
        <w:instrText xml:space="preserve"> REF _Ref125975861 \h </w:instrText>
      </w:r>
      <w:r w:rsidR="00EE5715">
        <w:fldChar w:fldCharType="separate"/>
      </w:r>
      <w:r w:rsidR="00D63574">
        <w:t>Kravspesifikasjon</w:t>
      </w:r>
      <w:r w:rsidR="00EE5715">
        <w:fldChar w:fldCharType="end"/>
      </w:r>
      <w:r>
        <w:t>»?</w:t>
      </w:r>
    </w:p>
    <w:p w:rsidR="005C3B91" w:rsidP="00BF1D58" w:rsidRDefault="005C3B91" w14:paraId="33C21602" w14:textId="77777777">
      <w:pPr>
        <w:pStyle w:val="Comment"/>
        <w:numPr>
          <w:ilvl w:val="0"/>
          <w:numId w:val="4"/>
        </w:numPr>
      </w:pPr>
      <w:r>
        <w:t xml:space="preserve">Hva ville du ha gjort annerledes dersom du kunne begynn på nytt? </w:t>
      </w:r>
    </w:p>
    <w:p w:rsidR="005C3B91" w:rsidP="00BF1D58" w:rsidRDefault="005C3B91" w14:paraId="37D329D0" w14:textId="77777777">
      <w:pPr>
        <w:pStyle w:val="Comment"/>
        <w:numPr>
          <w:ilvl w:val="0"/>
          <w:numId w:val="4"/>
        </w:numPr>
      </w:pPr>
      <w:r>
        <w:t>Hva slags begrensninger kan en forvente når en bruker løsningen?</w:t>
      </w:r>
    </w:p>
    <w:p w:rsidR="005C3B91" w:rsidP="00BF1D58" w:rsidRDefault="005C3B91" w14:paraId="3AF7D74C" w14:textId="77777777">
      <w:pPr>
        <w:pStyle w:val="Comment"/>
        <w:numPr>
          <w:ilvl w:val="0"/>
          <w:numId w:val="4"/>
        </w:numPr>
      </w:pPr>
      <w:r>
        <w:t>Hva skal tas opp i fremtidige arbeid dersom du eller noen andre ville ha tatt utvikling videre?</w:t>
      </w:r>
      <w:r w:rsidR="00AF3C46">
        <w:t>]</w:t>
      </w:r>
    </w:p>
    <w:p w:rsidR="00FA69EA" w:rsidP="00AD5548" w:rsidRDefault="00AD5548" w14:paraId="510B4411" w14:textId="77777777">
      <w:pPr>
        <w:pStyle w:val="OverskriftReferanserogVedlegg"/>
      </w:pPr>
      <w:r>
        <w:t>Referanser</w:t>
      </w:r>
    </w:p>
    <w:p w:rsidR="00FA69EA" w:rsidP="00753D26" w:rsidRDefault="00753D26" w14:paraId="383F28A0" w14:textId="77777777">
      <w:pPr>
        <w:pStyle w:val="Comment"/>
      </w:pPr>
      <w:r>
        <w:t>[</w:t>
      </w:r>
      <w:r w:rsidR="00FA69EA">
        <w:t>Forfatter, årstall, tittel på bok eller artikkel, navn på tidsskrift eller forlag/utgiver, nr. eller dato for tidsskrift, sted som det vises til eller refereres fra i oppgaven.</w:t>
      </w:r>
    </w:p>
    <w:p w:rsidR="00987DCD" w:rsidP="00753D26" w:rsidRDefault="00355D69" w14:paraId="6A0663E7" w14:textId="77777777">
      <w:pPr>
        <w:pStyle w:val="Comment"/>
      </w:pPr>
      <w:r>
        <w:t xml:space="preserve">Konkret </w:t>
      </w:r>
      <w:r w:rsidR="00392EB8">
        <w:t>for programmeringsemner</w:t>
      </w:r>
      <w:r w:rsidR="00626AB5">
        <w:t xml:space="preserve">: Regner med at </w:t>
      </w:r>
      <w:r w:rsidR="00392EB8">
        <w:t>du/</w:t>
      </w:r>
      <w:r w:rsidR="00626AB5">
        <w:t xml:space="preserve">dere kommer til å måtte slå opp litt i læreboka, så den er en innlysende referanse. Dersom </w:t>
      </w:r>
      <w:r w:rsidR="00392EB8">
        <w:t>du/</w:t>
      </w:r>
      <w:r w:rsidR="00626AB5">
        <w:t>dere i tillegg benytter internett, så list URL’er til sidene</w:t>
      </w:r>
      <w:r w:rsidR="00392EB8">
        <w:t xml:space="preserve"> du/dere </w:t>
      </w:r>
      <w:r w:rsidR="00626AB5">
        <w:t>har benyttet.</w:t>
      </w:r>
    </w:p>
    <w:p w:rsidR="00626AB5" w:rsidP="00753D26" w:rsidRDefault="00987DCD" w14:paraId="123396B2" w14:textId="77777777">
      <w:pPr>
        <w:pStyle w:val="Comment"/>
      </w:pPr>
      <w:r>
        <w:t xml:space="preserve">Her er en god guide til hvordan oppgi referanser og hvordan referere til de (benyttes av IEEE): </w:t>
      </w:r>
      <w:hyperlink w:history="1" r:id="rId17">
        <w:r w:rsidRPr="00E85DA8">
          <w:rPr>
            <w:rStyle w:val="Hyperkobling"/>
          </w:rPr>
          <w:t>https://www.bath.ac.uk/publications/library-guides-to-citing-referencing/attachments/ieee-style-guide.pdf</w:t>
        </w:r>
      </w:hyperlink>
      <w:r>
        <w:t xml:space="preserve"> </w:t>
      </w:r>
      <w:r w:rsidR="00626AB5">
        <w:t>]</w:t>
      </w:r>
    </w:p>
    <w:p w:rsidR="00FA69EA" w:rsidP="00FA69EA" w:rsidRDefault="00FA69EA" w14:paraId="6028F537" w14:textId="77777777">
      <w:pPr>
        <w:pStyle w:val="Brdtekst"/>
      </w:pPr>
    </w:p>
    <w:p w:rsidR="00753D26" w:rsidP="00753D26" w:rsidRDefault="00626AB5" w14:paraId="1E5434EC" w14:textId="77777777">
      <w:pPr>
        <w:pStyle w:val="References"/>
      </w:pPr>
      <w:r w:rsidRPr="00B70CE9">
        <w:rPr>
          <w:lang w:val="en-US"/>
        </w:rPr>
        <w:t xml:space="preserve">”Objects First With Java”, </w:t>
      </w:r>
      <w:r w:rsidR="00355D69">
        <w:rPr>
          <w:lang w:val="en-US"/>
        </w:rPr>
        <w:t>Sixth</w:t>
      </w:r>
      <w:r w:rsidRPr="00B70CE9">
        <w:rPr>
          <w:lang w:val="en-US"/>
        </w:rPr>
        <w:t xml:space="preserve"> edition, av Barnes og Kölling. </w:t>
      </w:r>
      <w:r>
        <w:t>ISBN ….</w:t>
      </w:r>
    </w:p>
    <w:p w:rsidR="00626AB5" w:rsidP="00753D26" w:rsidRDefault="00626AB5" w14:paraId="1F7EF177" w14:textId="77777777">
      <w:pPr>
        <w:pStyle w:val="References"/>
      </w:pPr>
      <w:r>
        <w:t>http://.....</w:t>
      </w:r>
    </w:p>
    <w:p w:rsidR="00626AB5" w:rsidP="00753D26" w:rsidRDefault="00626AB5" w14:paraId="640230C1" w14:textId="77777777">
      <w:pPr>
        <w:pStyle w:val="References"/>
      </w:pPr>
      <w:r>
        <w:t>Osv.</w:t>
      </w:r>
    </w:p>
    <w:p w:rsidR="00FA69EA" w:rsidP="00FA69EA" w:rsidRDefault="00FA69EA" w14:paraId="431543BD" w14:textId="77777777">
      <w:pPr>
        <w:pStyle w:val="Brdtekst"/>
      </w:pPr>
    </w:p>
    <w:p w:rsidR="00FA69EA" w:rsidP="00AD5548" w:rsidRDefault="00FA69EA" w14:paraId="21D48B85" w14:textId="77777777">
      <w:pPr>
        <w:pStyle w:val="OverskriftReferanserogVedlegg"/>
      </w:pPr>
      <w:bookmarkStart w:name="_Toc136784296" w:id="58"/>
      <w:r>
        <w:t>VEDLEGG</w:t>
      </w:r>
      <w:bookmarkEnd w:id="58"/>
    </w:p>
    <w:p w:rsidR="00FA69EA" w:rsidP="00FA46CE" w:rsidRDefault="00FA46CE" w14:paraId="71F92955" w14:textId="77777777">
      <w:pPr>
        <w:pStyle w:val="Comment"/>
      </w:pPr>
      <w:r>
        <w:t>[</w:t>
      </w:r>
      <w:r w:rsidR="00FA69EA">
        <w:t>Materiell som er utarbeidet eller innsamlet i tilknytning til rapporten, men som det ikke er naturlig eller hensiktsmessig å ta inn i hoveddelen</w:t>
      </w:r>
      <w:r w:rsidR="00AF3C46">
        <w:t>, som feks brukerveiledning,</w:t>
      </w:r>
      <w:r w:rsidR="00FA69EA">
        <w:t xml:space="preserve"> skal tas inn som vedlegg.</w:t>
      </w:r>
    </w:p>
    <w:p w:rsidR="00392EB8" w:rsidP="00FA46CE" w:rsidRDefault="00FA69EA" w14:paraId="7EB38EAC" w14:textId="77777777">
      <w:pPr>
        <w:pStyle w:val="Comment"/>
      </w:pPr>
      <w:r>
        <w:t>Vedleggene skal være nummererte og ha en overskrift.</w:t>
      </w:r>
    </w:p>
    <w:p w:rsidR="00FA69EA" w:rsidP="00FA46CE" w:rsidRDefault="00392EB8" w14:paraId="497552CC" w14:textId="77777777">
      <w:pPr>
        <w:pStyle w:val="Comment"/>
      </w:pPr>
      <w:r>
        <w:t>Har du/dere ingen vedlegg, så droppes dette kapittelet.</w:t>
      </w:r>
      <w:r w:rsidR="00FA46CE">
        <w:t>]</w:t>
      </w:r>
    </w:p>
    <w:sectPr w:rsidR="00FA69EA" w:rsidSect="00697C73">
      <w:footerReference w:type="default" r:id="rId18"/>
      <w:pgSz w:w="11906" w:h="16838" w:orient="portrait" w:code="9"/>
      <w:pgMar w:top="1418" w:right="1418" w:bottom="1418" w:left="1418" w:header="709" w:footer="45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63574" w:rsidRDefault="00D63574" w14:paraId="1F825123" w14:textId="77777777">
      <w:r>
        <w:separator/>
      </w:r>
    </w:p>
  </w:endnote>
  <w:endnote w:type="continuationSeparator" w:id="0">
    <w:p w:rsidR="00D63574" w:rsidRDefault="00D63574" w14:paraId="7F8C2AF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athDesign-CH-Regular-T1-10">
    <w:altName w:val="Yu Gothic"/>
    <w:charset w:val="80"/>
    <w:family w:val="auto"/>
    <w:pitch w:val="default"/>
    <w:sig w:usb0="00000001" w:usb1="08070000" w:usb2="00000010" w:usb3="00000000" w:csb0="00020000" w:csb1="00000000"/>
  </w:font>
  <w:font w:name="CharterBT-Italic">
    <w:altName w:val="Calibri"/>
    <w:charset w:val="00"/>
    <w:family w:val="auto"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color="auto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0"/>
      <w:gridCol w:w="2662"/>
      <w:gridCol w:w="2298"/>
    </w:tblGrid>
    <w:tr w:rsidR="007E13C7" w14:paraId="24585CA7" w14:textId="77777777">
      <w:tc>
        <w:tcPr>
          <w:tcW w:w="4181" w:type="dxa"/>
        </w:tcPr>
        <w:p w:rsidR="007E13C7" w:rsidRDefault="007E13C7" w14:paraId="650AD806" w14:textId="77777777">
          <w:pPr>
            <w:pStyle w:val="Bunntekst"/>
            <w:rPr>
              <w:sz w:val="16"/>
            </w:rPr>
          </w:pPr>
        </w:p>
      </w:tc>
      <w:tc>
        <w:tcPr>
          <w:tcW w:w="2693" w:type="dxa"/>
        </w:tcPr>
        <w:p w:rsidR="007E13C7" w:rsidRDefault="007E13C7" w14:paraId="6C0E4940" w14:textId="77777777">
          <w:pPr>
            <w:pStyle w:val="Bunntekst"/>
            <w:rPr>
              <w:sz w:val="16"/>
              <w:lang w:val="de-DE"/>
            </w:rPr>
          </w:pPr>
          <w:r>
            <w:rPr>
              <w:sz w:val="16"/>
              <w:lang w:val="de-DE"/>
            </w:rPr>
            <w:t>INNHOLD</w:t>
          </w:r>
        </w:p>
      </w:tc>
      <w:tc>
        <w:tcPr>
          <w:tcW w:w="2336" w:type="dxa"/>
        </w:tcPr>
        <w:p w:rsidR="007E13C7" w:rsidP="001D6F9B" w:rsidRDefault="007E13C7" w14:paraId="7B1D0BBD" w14:textId="77777777">
          <w:pPr>
            <w:pStyle w:val="Bunntekst"/>
            <w:jc w:val="right"/>
            <w:rPr>
              <w:sz w:val="16"/>
              <w:lang w:val="de-DE"/>
            </w:rPr>
          </w:pPr>
        </w:p>
      </w:tc>
    </w:tr>
  </w:tbl>
  <w:p w:rsidR="007E13C7" w:rsidRDefault="007E13C7" w14:paraId="6CE74A68" w14:textId="77777777">
    <w:pPr>
      <w:pStyle w:val="Bunntekst"/>
      <w:rPr>
        <w:sz w:val="16"/>
        <w:lang w:val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color="auto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7"/>
      <w:gridCol w:w="2652"/>
      <w:gridCol w:w="2301"/>
    </w:tblGrid>
    <w:tr w:rsidR="007E13C7" w14:paraId="6F6941E2" w14:textId="77777777">
      <w:tc>
        <w:tcPr>
          <w:tcW w:w="4181" w:type="dxa"/>
        </w:tcPr>
        <w:p w:rsidR="007E13C7" w:rsidP="001D6F9B" w:rsidRDefault="007E13C7" w14:paraId="7F1DBEDB" w14:textId="77777777">
          <w:pPr>
            <w:pStyle w:val="Bunntekst"/>
            <w:rPr>
              <w:sz w:val="16"/>
            </w:rPr>
          </w:pPr>
        </w:p>
      </w:tc>
      <w:tc>
        <w:tcPr>
          <w:tcW w:w="2693" w:type="dxa"/>
        </w:tcPr>
        <w:p w:rsidR="007E13C7" w:rsidP="001D6F9B" w:rsidRDefault="007E13C7" w14:paraId="332FC734" w14:textId="77777777">
          <w:pPr>
            <w:pStyle w:val="Bunntekst"/>
            <w:rPr>
              <w:sz w:val="16"/>
              <w:lang w:val="de-DE"/>
            </w:rPr>
          </w:pPr>
        </w:p>
      </w:tc>
      <w:tc>
        <w:tcPr>
          <w:tcW w:w="2336" w:type="dxa"/>
        </w:tcPr>
        <w:p w:rsidR="007E13C7" w:rsidP="00ED58B6" w:rsidRDefault="007E13C7" w14:paraId="4AF9E23E" w14:textId="77777777">
          <w:pPr>
            <w:pStyle w:val="Bunntekst"/>
            <w:jc w:val="right"/>
            <w:rPr>
              <w:sz w:val="16"/>
              <w:lang w:val="de-DE"/>
            </w:rPr>
          </w:pPr>
        </w:p>
      </w:tc>
    </w:tr>
  </w:tbl>
  <w:p w:rsidR="007E13C7" w:rsidRDefault="007E13C7" w14:paraId="34116161" w14:textId="7777777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color="auto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4"/>
      <w:gridCol w:w="2656"/>
      <w:gridCol w:w="2300"/>
    </w:tblGrid>
    <w:tr w:rsidR="007E13C7" w14:paraId="3186CDF5" w14:textId="77777777">
      <w:tc>
        <w:tcPr>
          <w:tcW w:w="4181" w:type="dxa"/>
        </w:tcPr>
        <w:p w:rsidR="007E13C7" w:rsidRDefault="007E13C7" w14:paraId="19A0B4D2" w14:textId="77777777">
          <w:pPr>
            <w:pStyle w:val="Bunntekst"/>
            <w:rPr>
              <w:sz w:val="16"/>
            </w:rPr>
          </w:pPr>
        </w:p>
      </w:tc>
      <w:tc>
        <w:tcPr>
          <w:tcW w:w="2693" w:type="dxa"/>
        </w:tcPr>
        <w:p w:rsidR="007E13C7" w:rsidRDefault="007E13C7" w14:paraId="454597DB" w14:textId="77777777">
          <w:pPr>
            <w:pStyle w:val="Bunntekst"/>
            <w:rPr>
              <w:sz w:val="16"/>
              <w:lang w:val="de-DE"/>
            </w:rPr>
          </w:pPr>
          <w:r>
            <w:rPr>
              <w:sz w:val="16"/>
              <w:lang w:val="de-DE"/>
            </w:rPr>
            <w:t xml:space="preserve">Side </w:t>
          </w:r>
          <w:r>
            <w:rPr>
              <w:rStyle w:val="Sidetall"/>
            </w:rPr>
            <w:fldChar w:fldCharType="begin"/>
          </w:r>
          <w:r>
            <w:rPr>
              <w:rStyle w:val="Sidetall"/>
            </w:rPr>
            <w:instrText xml:space="preserve"> PAGE </w:instrText>
          </w:r>
          <w:r>
            <w:rPr>
              <w:rStyle w:val="Sidetall"/>
            </w:rPr>
            <w:fldChar w:fldCharType="separate"/>
          </w:r>
          <w:r w:rsidR="00355D69">
            <w:rPr>
              <w:rStyle w:val="Sidetall"/>
              <w:noProof/>
            </w:rPr>
            <w:t>4</w:t>
          </w:r>
          <w:r>
            <w:rPr>
              <w:rStyle w:val="Sidetall"/>
            </w:rPr>
            <w:fldChar w:fldCharType="end"/>
          </w:r>
        </w:p>
      </w:tc>
      <w:tc>
        <w:tcPr>
          <w:tcW w:w="2336" w:type="dxa"/>
        </w:tcPr>
        <w:p w:rsidR="007E13C7" w:rsidP="001D6F9B" w:rsidRDefault="007E13C7" w14:paraId="19DF95E9" w14:textId="77777777">
          <w:pPr>
            <w:pStyle w:val="Bunntekst"/>
            <w:jc w:val="right"/>
            <w:rPr>
              <w:sz w:val="16"/>
              <w:lang w:val="de-DE"/>
            </w:rPr>
          </w:pPr>
        </w:p>
      </w:tc>
    </w:tr>
  </w:tbl>
  <w:p w:rsidR="007E13C7" w:rsidRDefault="007E13C7" w14:paraId="1B980054" w14:textId="77777777">
    <w:pPr>
      <w:pStyle w:val="Bunntekst"/>
      <w:rPr>
        <w:sz w:val="16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63574" w:rsidRDefault="00D63574" w14:paraId="6CBB43F3" w14:textId="77777777">
      <w:r>
        <w:separator/>
      </w:r>
    </w:p>
  </w:footnote>
  <w:footnote w:type="continuationSeparator" w:id="0">
    <w:p w:rsidR="00D63574" w:rsidRDefault="00D63574" w14:paraId="6B6D7E8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0" w:type="auto"/>
      <w:tblBorders>
        <w:top w:val="single" w:color="auto" w:sz="4" w:space="0"/>
        <w:bottom w:val="single" w:color="auto" w:sz="4" w:space="0"/>
      </w:tblBorders>
      <w:tblCellMar>
        <w:top w:w="57" w:type="dxa"/>
        <w:left w:w="70" w:type="dxa"/>
        <w:bottom w:w="57" w:type="dxa"/>
        <w:right w:w="70" w:type="dxa"/>
      </w:tblCellMar>
      <w:tblLook w:val="0000" w:firstRow="0" w:lastRow="0" w:firstColumn="0" w:lastColumn="0" w:noHBand="0" w:noVBand="0"/>
    </w:tblPr>
    <w:tblGrid>
      <w:gridCol w:w="4572"/>
      <w:gridCol w:w="4498"/>
    </w:tblGrid>
    <w:tr w:rsidR="007E13C7" w14:paraId="7322C248" w14:textId="77777777">
      <w:tc>
        <w:tcPr>
          <w:tcW w:w="4605" w:type="dxa"/>
          <w:vAlign w:val="center"/>
        </w:tcPr>
        <w:p w:rsidR="007E13C7" w:rsidRDefault="007E13C7" w14:paraId="6B508412" w14:textId="77777777">
          <w:pPr>
            <w:pStyle w:val="Topptekst"/>
          </w:pPr>
          <w:r>
            <w:t>Student</w:t>
          </w:r>
          <w:r w:rsidR="00D17F46">
            <w:t>rapport</w:t>
          </w:r>
        </w:p>
      </w:tc>
      <w:tc>
        <w:tcPr>
          <w:tcW w:w="4605" w:type="dxa"/>
        </w:tcPr>
        <w:p w:rsidR="007E13C7" w:rsidRDefault="0068569A" w14:paraId="0AE7A146" w14:textId="77777777">
          <w:pPr>
            <w:jc w:val="right"/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61312" behindDoc="0" locked="0" layoutInCell="1" allowOverlap="1" wp14:anchorId="42026311" wp14:editId="709F682D">
                <wp:simplePos x="0" y="0"/>
                <wp:positionH relativeFrom="column">
                  <wp:posOffset>1281430</wp:posOffset>
                </wp:positionH>
                <wp:positionV relativeFrom="paragraph">
                  <wp:posOffset>5715</wp:posOffset>
                </wp:positionV>
                <wp:extent cx="1638300" cy="304800"/>
                <wp:effectExtent l="0" t="0" r="12700" b="0"/>
                <wp:wrapNone/>
                <wp:docPr id="2" name="Bilde 20" descr="Description: Logofargerlit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e 20" descr="Description: Logofargerlit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7E13C7" w:rsidRDefault="007E13C7" w14:paraId="17844BC7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0" w:type="auto"/>
      <w:tblBorders>
        <w:top w:val="single" w:color="auto" w:sz="4" w:space="0"/>
        <w:bottom w:val="single" w:color="auto" w:sz="4" w:space="0"/>
      </w:tblBorders>
      <w:tblCellMar>
        <w:top w:w="57" w:type="dxa"/>
        <w:left w:w="70" w:type="dxa"/>
        <w:bottom w:w="57" w:type="dxa"/>
        <w:right w:w="70" w:type="dxa"/>
      </w:tblCellMar>
      <w:tblLook w:val="0000" w:firstRow="0" w:lastRow="0" w:firstColumn="0" w:lastColumn="0" w:noHBand="0" w:noVBand="0"/>
    </w:tblPr>
    <w:tblGrid>
      <w:gridCol w:w="4572"/>
      <w:gridCol w:w="4498"/>
    </w:tblGrid>
    <w:tr w:rsidR="007E13C7" w14:paraId="3D2766AB" w14:textId="77777777">
      <w:tc>
        <w:tcPr>
          <w:tcW w:w="4605" w:type="dxa"/>
          <w:vAlign w:val="center"/>
        </w:tcPr>
        <w:p w:rsidR="007E13C7" w:rsidP="001D6F9B" w:rsidRDefault="007E13C7" w14:paraId="2A360428" w14:textId="77777777">
          <w:pPr>
            <w:pStyle w:val="Topptekst"/>
          </w:pPr>
          <w:r>
            <w:t>Student</w:t>
          </w:r>
          <w:r w:rsidR="00660189">
            <w:t>rapport</w:t>
          </w:r>
        </w:p>
      </w:tc>
      <w:tc>
        <w:tcPr>
          <w:tcW w:w="4605" w:type="dxa"/>
        </w:tcPr>
        <w:p w:rsidR="007E13C7" w:rsidP="001D6F9B" w:rsidRDefault="0068569A" w14:paraId="754A4434" w14:textId="77777777">
          <w:pPr>
            <w:jc w:val="right"/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2E6C80DB" wp14:editId="13982ACD">
                <wp:simplePos x="0" y="0"/>
                <wp:positionH relativeFrom="column">
                  <wp:posOffset>1139734</wp:posOffset>
                </wp:positionH>
                <wp:positionV relativeFrom="paragraph">
                  <wp:posOffset>5080</wp:posOffset>
                </wp:positionV>
                <wp:extent cx="1638300" cy="304800"/>
                <wp:effectExtent l="0" t="0" r="0" b="0"/>
                <wp:wrapNone/>
                <wp:docPr id="1" name="Bilde 20" descr="Description: Logofargerlit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e 20" descr="Description: Logofargerlit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7E13C7" w:rsidP="001D6F9B" w:rsidRDefault="007E13C7" w14:paraId="2B9A77A1" w14:textId="77777777">
    <w:pPr>
      <w:pStyle w:val="Topptekst"/>
    </w:pPr>
  </w:p>
</w:hdr>
</file>

<file path=word/intelligence2.xml><?xml version="1.0" encoding="utf-8"?>
<int2:intelligence xmlns:int2="http://schemas.microsoft.com/office/intelligence/2020/intelligence">
  <int2:observations>
    <int2:textHash int2:hashCode="KcPrzIH7tEyaiX" int2:id="sPKvPzr1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4">
    <w:nsid w:val="38d660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ac368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05205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509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2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4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6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38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0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2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4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69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e09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e03b9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7dc75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5135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5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1430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86169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06cb0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3"/>
    <w:multiLevelType w:val="singleLevel"/>
    <w:tmpl w:val="E0EEA9A0"/>
    <w:lvl w:ilvl="0">
      <w:start w:val="1"/>
      <w:numFmt w:val="bullet"/>
      <w:pStyle w:val="Punktliste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1" w15:restartNumberingAfterBreak="0">
    <w:nsid w:val="1A224C55"/>
    <w:multiLevelType w:val="hybridMultilevel"/>
    <w:tmpl w:val="496C1284"/>
    <w:lvl w:ilvl="0" w:tplc="16D8A958">
      <w:start w:val="1"/>
      <w:numFmt w:val="decimal"/>
      <w:pStyle w:val="References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D5403C"/>
    <w:multiLevelType w:val="hybridMultilevel"/>
    <w:tmpl w:val="1422CDA0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4660CF4"/>
    <w:multiLevelType w:val="multilevel"/>
    <w:tmpl w:val="AA6A0E18"/>
    <w:lvl w:ilvl="0">
      <w:start w:val="1"/>
      <w:numFmt w:val="decimal"/>
      <w:pStyle w:val="Oversk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7AC0B07"/>
    <w:multiLevelType w:val="multilevel"/>
    <w:tmpl w:val="AA6A0E18"/>
    <w:styleLink w:val="Gjeldendeliste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379743162">
    <w:abstractNumId w:val="0"/>
  </w:num>
  <w:num w:numId="2" w16cid:durableId="1794907862">
    <w:abstractNumId w:val="3"/>
  </w:num>
  <w:num w:numId="3" w16cid:durableId="109514294">
    <w:abstractNumId w:val="1"/>
  </w:num>
  <w:num w:numId="4" w16cid:durableId="1515146564">
    <w:abstractNumId w:val="2"/>
  </w:num>
  <w:num w:numId="5" w16cid:durableId="1227498313">
    <w:abstractNumId w:val="4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74"/>
    <w:rsid w:val="000551FF"/>
    <w:rsid w:val="000674E9"/>
    <w:rsid w:val="000920F7"/>
    <w:rsid w:val="000B4F9E"/>
    <w:rsid w:val="000B57AB"/>
    <w:rsid w:val="000C0B40"/>
    <w:rsid w:val="000E1858"/>
    <w:rsid w:val="000F0C9D"/>
    <w:rsid w:val="00132EC4"/>
    <w:rsid w:val="001D519E"/>
    <w:rsid w:val="001D6F9B"/>
    <w:rsid w:val="001E2EBC"/>
    <w:rsid w:val="00244B94"/>
    <w:rsid w:val="00291D73"/>
    <w:rsid w:val="002976D9"/>
    <w:rsid w:val="00310A54"/>
    <w:rsid w:val="00334812"/>
    <w:rsid w:val="00355D69"/>
    <w:rsid w:val="00357F2E"/>
    <w:rsid w:val="00361ABE"/>
    <w:rsid w:val="00365B8B"/>
    <w:rsid w:val="0037459A"/>
    <w:rsid w:val="00381F01"/>
    <w:rsid w:val="00392EB8"/>
    <w:rsid w:val="003A3495"/>
    <w:rsid w:val="003C7508"/>
    <w:rsid w:val="00401FAE"/>
    <w:rsid w:val="00412BBF"/>
    <w:rsid w:val="00430522"/>
    <w:rsid w:val="00453BD5"/>
    <w:rsid w:val="004A077A"/>
    <w:rsid w:val="004A3E0C"/>
    <w:rsid w:val="004B33E1"/>
    <w:rsid w:val="004B3FB4"/>
    <w:rsid w:val="004C65FA"/>
    <w:rsid w:val="00521AB1"/>
    <w:rsid w:val="00552AAF"/>
    <w:rsid w:val="00560AF4"/>
    <w:rsid w:val="005B6C64"/>
    <w:rsid w:val="005C3B91"/>
    <w:rsid w:val="005D7027"/>
    <w:rsid w:val="00600232"/>
    <w:rsid w:val="0061352F"/>
    <w:rsid w:val="00626AB5"/>
    <w:rsid w:val="00626E73"/>
    <w:rsid w:val="00634678"/>
    <w:rsid w:val="00650D1B"/>
    <w:rsid w:val="00660189"/>
    <w:rsid w:val="0068569A"/>
    <w:rsid w:val="00697C73"/>
    <w:rsid w:val="006C0479"/>
    <w:rsid w:val="006E6E1D"/>
    <w:rsid w:val="00701DBB"/>
    <w:rsid w:val="00703F69"/>
    <w:rsid w:val="00753D26"/>
    <w:rsid w:val="0078526B"/>
    <w:rsid w:val="007E13C7"/>
    <w:rsid w:val="00811239"/>
    <w:rsid w:val="00874809"/>
    <w:rsid w:val="00882395"/>
    <w:rsid w:val="008D704E"/>
    <w:rsid w:val="008E775C"/>
    <w:rsid w:val="00924E0C"/>
    <w:rsid w:val="00933D51"/>
    <w:rsid w:val="00956FF5"/>
    <w:rsid w:val="009649C5"/>
    <w:rsid w:val="009778BA"/>
    <w:rsid w:val="00987DCD"/>
    <w:rsid w:val="009D4EE0"/>
    <w:rsid w:val="009F6584"/>
    <w:rsid w:val="00A06221"/>
    <w:rsid w:val="00A258DB"/>
    <w:rsid w:val="00A27727"/>
    <w:rsid w:val="00A538D8"/>
    <w:rsid w:val="00A84DC5"/>
    <w:rsid w:val="00AD5548"/>
    <w:rsid w:val="00AE286F"/>
    <w:rsid w:val="00AE4428"/>
    <w:rsid w:val="00AF3C46"/>
    <w:rsid w:val="00B0134D"/>
    <w:rsid w:val="00B030FC"/>
    <w:rsid w:val="00B27309"/>
    <w:rsid w:val="00B551E9"/>
    <w:rsid w:val="00B7081D"/>
    <w:rsid w:val="00B70CE9"/>
    <w:rsid w:val="00BA4B94"/>
    <w:rsid w:val="00BC3D0E"/>
    <w:rsid w:val="00BF1D58"/>
    <w:rsid w:val="00BF720F"/>
    <w:rsid w:val="00C40CDE"/>
    <w:rsid w:val="00CD37F7"/>
    <w:rsid w:val="00CF2EB6"/>
    <w:rsid w:val="00D00E7B"/>
    <w:rsid w:val="00D10861"/>
    <w:rsid w:val="00D160F0"/>
    <w:rsid w:val="00D17F46"/>
    <w:rsid w:val="00D6348A"/>
    <w:rsid w:val="00D63574"/>
    <w:rsid w:val="00D64105"/>
    <w:rsid w:val="00D64482"/>
    <w:rsid w:val="00DA0AF4"/>
    <w:rsid w:val="00DA3197"/>
    <w:rsid w:val="00DA34C8"/>
    <w:rsid w:val="00DB104B"/>
    <w:rsid w:val="00DD04D6"/>
    <w:rsid w:val="00E0610E"/>
    <w:rsid w:val="00E372F5"/>
    <w:rsid w:val="00ED58B6"/>
    <w:rsid w:val="00EE5715"/>
    <w:rsid w:val="00F60D13"/>
    <w:rsid w:val="00F85A08"/>
    <w:rsid w:val="00F91693"/>
    <w:rsid w:val="00FA46CE"/>
    <w:rsid w:val="00FA69EA"/>
    <w:rsid w:val="00FC0A9C"/>
    <w:rsid w:val="00FD0306"/>
    <w:rsid w:val="00FE5DA9"/>
    <w:rsid w:val="012038B8"/>
    <w:rsid w:val="013D40CA"/>
    <w:rsid w:val="014E6ADE"/>
    <w:rsid w:val="02316489"/>
    <w:rsid w:val="024A1661"/>
    <w:rsid w:val="0292F0B2"/>
    <w:rsid w:val="0381F7F1"/>
    <w:rsid w:val="05512B60"/>
    <w:rsid w:val="05B706DB"/>
    <w:rsid w:val="05CA4363"/>
    <w:rsid w:val="068C7FAA"/>
    <w:rsid w:val="07C16F5D"/>
    <w:rsid w:val="08433F29"/>
    <w:rsid w:val="0914DC00"/>
    <w:rsid w:val="0A1F6D0A"/>
    <w:rsid w:val="0C884BBC"/>
    <w:rsid w:val="0E2774F1"/>
    <w:rsid w:val="0E7A0B21"/>
    <w:rsid w:val="0E99D632"/>
    <w:rsid w:val="0E9CEBEB"/>
    <w:rsid w:val="0ED6A8F9"/>
    <w:rsid w:val="100DCDF9"/>
    <w:rsid w:val="104CFA07"/>
    <w:rsid w:val="10C36746"/>
    <w:rsid w:val="10DC3A5A"/>
    <w:rsid w:val="114A07E6"/>
    <w:rsid w:val="12314A76"/>
    <w:rsid w:val="13A350E9"/>
    <w:rsid w:val="15F8E2C0"/>
    <w:rsid w:val="164D14C2"/>
    <w:rsid w:val="16948C01"/>
    <w:rsid w:val="16FBD0E2"/>
    <w:rsid w:val="180A1E25"/>
    <w:rsid w:val="18237B16"/>
    <w:rsid w:val="1848BC08"/>
    <w:rsid w:val="18C818A6"/>
    <w:rsid w:val="1A1D3B4C"/>
    <w:rsid w:val="1A9E2596"/>
    <w:rsid w:val="1BCBC663"/>
    <w:rsid w:val="1C2CF9E3"/>
    <w:rsid w:val="214E27C4"/>
    <w:rsid w:val="21D8DDE6"/>
    <w:rsid w:val="22162538"/>
    <w:rsid w:val="2502CA34"/>
    <w:rsid w:val="2578CC46"/>
    <w:rsid w:val="2649D1C9"/>
    <w:rsid w:val="26D20AD8"/>
    <w:rsid w:val="279B82C4"/>
    <w:rsid w:val="27C3A2F0"/>
    <w:rsid w:val="28461FA2"/>
    <w:rsid w:val="2AD60814"/>
    <w:rsid w:val="2B1517D8"/>
    <w:rsid w:val="2C1E78D4"/>
    <w:rsid w:val="2C246DE9"/>
    <w:rsid w:val="2C5E57F9"/>
    <w:rsid w:val="2CB237B3"/>
    <w:rsid w:val="2CDBBDA4"/>
    <w:rsid w:val="2D76A8AB"/>
    <w:rsid w:val="2D954A6C"/>
    <w:rsid w:val="2E999744"/>
    <w:rsid w:val="2ECEB9ED"/>
    <w:rsid w:val="2F13A39F"/>
    <w:rsid w:val="2F333360"/>
    <w:rsid w:val="2F938C1D"/>
    <w:rsid w:val="2FF7C177"/>
    <w:rsid w:val="31B4B58A"/>
    <w:rsid w:val="322AC81D"/>
    <w:rsid w:val="3239AA86"/>
    <w:rsid w:val="327B1C46"/>
    <w:rsid w:val="327CC2DD"/>
    <w:rsid w:val="331F5F0A"/>
    <w:rsid w:val="3377F99B"/>
    <w:rsid w:val="33C72845"/>
    <w:rsid w:val="33F64985"/>
    <w:rsid w:val="3442A1FB"/>
    <w:rsid w:val="347FC353"/>
    <w:rsid w:val="34B66300"/>
    <w:rsid w:val="35D68E7E"/>
    <w:rsid w:val="3815FE59"/>
    <w:rsid w:val="3817E0E6"/>
    <w:rsid w:val="3A0020C3"/>
    <w:rsid w:val="3A21548E"/>
    <w:rsid w:val="3A56B5AB"/>
    <w:rsid w:val="3AEC3B35"/>
    <w:rsid w:val="3B16571C"/>
    <w:rsid w:val="3C2562DA"/>
    <w:rsid w:val="3C583F46"/>
    <w:rsid w:val="3CAFAFE8"/>
    <w:rsid w:val="3D353F58"/>
    <w:rsid w:val="3EF1363E"/>
    <w:rsid w:val="3F1DACE5"/>
    <w:rsid w:val="40854C9F"/>
    <w:rsid w:val="4106D73A"/>
    <w:rsid w:val="4122C574"/>
    <w:rsid w:val="41541AEF"/>
    <w:rsid w:val="4158755B"/>
    <w:rsid w:val="42D91ADC"/>
    <w:rsid w:val="439AD8A5"/>
    <w:rsid w:val="43A39A0F"/>
    <w:rsid w:val="44C5E027"/>
    <w:rsid w:val="4501119C"/>
    <w:rsid w:val="4582A14E"/>
    <w:rsid w:val="467898B1"/>
    <w:rsid w:val="4689F0D9"/>
    <w:rsid w:val="47328769"/>
    <w:rsid w:val="47920271"/>
    <w:rsid w:val="47E4A626"/>
    <w:rsid w:val="47F44ADF"/>
    <w:rsid w:val="4820BC5D"/>
    <w:rsid w:val="485B1585"/>
    <w:rsid w:val="4878CE87"/>
    <w:rsid w:val="48A83AA1"/>
    <w:rsid w:val="4920B961"/>
    <w:rsid w:val="49518F3D"/>
    <w:rsid w:val="49B008FF"/>
    <w:rsid w:val="49BD912A"/>
    <w:rsid w:val="49DEC2BA"/>
    <w:rsid w:val="4A6BCBCC"/>
    <w:rsid w:val="4A6D6706"/>
    <w:rsid w:val="4ACDB973"/>
    <w:rsid w:val="4ADA3C2D"/>
    <w:rsid w:val="4B1BC885"/>
    <w:rsid w:val="4BB56741"/>
    <w:rsid w:val="4CB4215B"/>
    <w:rsid w:val="4D11A483"/>
    <w:rsid w:val="4DFBDF93"/>
    <w:rsid w:val="4E5CD939"/>
    <w:rsid w:val="4E87AEB1"/>
    <w:rsid w:val="4EEA8DA8"/>
    <w:rsid w:val="4F550B05"/>
    <w:rsid w:val="505D2A29"/>
    <w:rsid w:val="50B36667"/>
    <w:rsid w:val="50E1C78D"/>
    <w:rsid w:val="52822D24"/>
    <w:rsid w:val="53E1D897"/>
    <w:rsid w:val="542786B4"/>
    <w:rsid w:val="544EB8AA"/>
    <w:rsid w:val="54818324"/>
    <w:rsid w:val="54E48C78"/>
    <w:rsid w:val="5541D7F6"/>
    <w:rsid w:val="5645077A"/>
    <w:rsid w:val="56AA2280"/>
    <w:rsid w:val="58144475"/>
    <w:rsid w:val="5832C423"/>
    <w:rsid w:val="58B0EA24"/>
    <w:rsid w:val="58F88777"/>
    <w:rsid w:val="598214D1"/>
    <w:rsid w:val="599036A3"/>
    <w:rsid w:val="59A6F1A9"/>
    <w:rsid w:val="5B1D34C7"/>
    <w:rsid w:val="5C0C285B"/>
    <w:rsid w:val="5D00443B"/>
    <w:rsid w:val="5D1B558C"/>
    <w:rsid w:val="5D9AE5FD"/>
    <w:rsid w:val="5DB69EAD"/>
    <w:rsid w:val="5DF79F52"/>
    <w:rsid w:val="5EB6A1A9"/>
    <w:rsid w:val="5EE3C471"/>
    <w:rsid w:val="5EEBC06D"/>
    <w:rsid w:val="5F61B24D"/>
    <w:rsid w:val="602091AF"/>
    <w:rsid w:val="60595B50"/>
    <w:rsid w:val="612752B6"/>
    <w:rsid w:val="616A9610"/>
    <w:rsid w:val="6189A91C"/>
    <w:rsid w:val="618C999D"/>
    <w:rsid w:val="624AFCAF"/>
    <w:rsid w:val="63106ED4"/>
    <w:rsid w:val="6311F18E"/>
    <w:rsid w:val="632DF180"/>
    <w:rsid w:val="64244354"/>
    <w:rsid w:val="64410BC9"/>
    <w:rsid w:val="64B81DBD"/>
    <w:rsid w:val="64BEEC8B"/>
    <w:rsid w:val="663F3107"/>
    <w:rsid w:val="674764EC"/>
    <w:rsid w:val="67989737"/>
    <w:rsid w:val="67B08C7A"/>
    <w:rsid w:val="67C182C8"/>
    <w:rsid w:val="67EDE7FD"/>
    <w:rsid w:val="68917D54"/>
    <w:rsid w:val="6958A0E0"/>
    <w:rsid w:val="6A3561CC"/>
    <w:rsid w:val="6BD25D43"/>
    <w:rsid w:val="6BFB4373"/>
    <w:rsid w:val="6C216D97"/>
    <w:rsid w:val="6C49A3FD"/>
    <w:rsid w:val="6CAE6A2B"/>
    <w:rsid w:val="6CC6AC83"/>
    <w:rsid w:val="6D1B0ADF"/>
    <w:rsid w:val="6D51DD94"/>
    <w:rsid w:val="6D9F62A2"/>
    <w:rsid w:val="6E4B956F"/>
    <w:rsid w:val="6E792887"/>
    <w:rsid w:val="6EA20B9A"/>
    <w:rsid w:val="6EF680C2"/>
    <w:rsid w:val="6F06CAE6"/>
    <w:rsid w:val="707E1A82"/>
    <w:rsid w:val="70BD30AD"/>
    <w:rsid w:val="714034A3"/>
    <w:rsid w:val="718DCC76"/>
    <w:rsid w:val="71B2E173"/>
    <w:rsid w:val="7338624F"/>
    <w:rsid w:val="73DF7A97"/>
    <w:rsid w:val="74719CE9"/>
    <w:rsid w:val="747C1577"/>
    <w:rsid w:val="74DBCA60"/>
    <w:rsid w:val="74F63F6E"/>
    <w:rsid w:val="752CD63D"/>
    <w:rsid w:val="75A55568"/>
    <w:rsid w:val="768A00B6"/>
    <w:rsid w:val="7825AC9C"/>
    <w:rsid w:val="78B4DCBE"/>
    <w:rsid w:val="78E00AA1"/>
    <w:rsid w:val="79019606"/>
    <w:rsid w:val="79119929"/>
    <w:rsid w:val="7947C199"/>
    <w:rsid w:val="79526412"/>
    <w:rsid w:val="7973587E"/>
    <w:rsid w:val="79C6D41F"/>
    <w:rsid w:val="7B74F952"/>
    <w:rsid w:val="7BAB657A"/>
    <w:rsid w:val="7CA4E6D4"/>
    <w:rsid w:val="7D3EE64C"/>
    <w:rsid w:val="7EC3C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3F9ED5"/>
  <w14:defaultImageDpi w14:val="300"/>
  <w15:docId w15:val="{AB9D3F05-6468-4529-9EB3-A39AC1D5F1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uiPriority="99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BF1D58"/>
    <w:rPr>
      <w:rFonts w:ascii="Verdana" w:hAnsi="Verdana"/>
      <w:lang w:val="nb-NO" w:eastAsia="nb-NO"/>
    </w:rPr>
  </w:style>
  <w:style w:type="paragraph" w:styleId="Overskrift1">
    <w:name w:val="heading 1"/>
    <w:basedOn w:val="Normal"/>
    <w:next w:val="Brdtekst"/>
    <w:qFormat/>
    <w:rsid w:val="00BF1D58"/>
    <w:pPr>
      <w:keepNext/>
      <w:numPr>
        <w:numId w:val="2"/>
      </w:numPr>
      <w:spacing w:before="360" w:after="120"/>
      <w:ind w:left="431" w:hanging="431"/>
      <w:outlineLvl w:val="0"/>
    </w:pPr>
    <w:rPr>
      <w:rFonts w:ascii="Arial" w:hAnsi="Arial" w:cs="Arial"/>
      <w:b/>
      <w:bCs/>
      <w:smallCaps/>
      <w:kern w:val="32"/>
      <w:sz w:val="32"/>
      <w:szCs w:val="32"/>
    </w:rPr>
  </w:style>
  <w:style w:type="paragraph" w:styleId="Overskrift2">
    <w:name w:val="heading 2"/>
    <w:basedOn w:val="Normal"/>
    <w:next w:val="Brdtekst"/>
    <w:link w:val="Overskrift2Tegn"/>
    <w:qFormat/>
    <w:rsid w:val="00BF1D58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verskrift3">
    <w:name w:val="heading 3"/>
    <w:basedOn w:val="Normal"/>
    <w:next w:val="Brdtekst"/>
    <w:qFormat/>
    <w:rsid w:val="00BF1D58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Overskrift4">
    <w:name w:val="heading 4"/>
    <w:basedOn w:val="Normal"/>
    <w:next w:val="Normal"/>
    <w:qFormat/>
    <w:rsid w:val="00BF1D5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Overskrift5">
    <w:name w:val="heading 5"/>
    <w:basedOn w:val="Normal"/>
    <w:next w:val="Normal"/>
    <w:qFormat/>
    <w:rsid w:val="00BF1D5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qFormat/>
    <w:rsid w:val="00BF1D58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Overskrift7">
    <w:name w:val="heading 7"/>
    <w:basedOn w:val="Normal"/>
    <w:next w:val="Normal"/>
    <w:qFormat/>
    <w:rsid w:val="00BF1D58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Overskrift8">
    <w:name w:val="heading 8"/>
    <w:basedOn w:val="Normal"/>
    <w:next w:val="Normal"/>
    <w:qFormat/>
    <w:rsid w:val="00BF1D58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Overskrift9">
    <w:name w:val="heading 9"/>
    <w:basedOn w:val="Normal"/>
    <w:next w:val="Normal"/>
    <w:qFormat/>
    <w:rsid w:val="00BF1D58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Tabellovsk" w:customStyle="1">
    <w:name w:val="Tabellovsk"/>
    <w:basedOn w:val="Normal"/>
    <w:pPr>
      <w:tabs>
        <w:tab w:val="left" w:pos="6379"/>
      </w:tabs>
    </w:pPr>
    <w:rPr>
      <w:smallCaps/>
    </w:rPr>
  </w:style>
  <w:style w:type="paragraph" w:styleId="Topptekst">
    <w:name w:val="header"/>
    <w:basedOn w:val="Normal"/>
    <w:next w:val="Normal"/>
    <w:pPr>
      <w:tabs>
        <w:tab w:val="center" w:pos="4536"/>
        <w:tab w:val="right" w:pos="9072"/>
      </w:tabs>
    </w:pPr>
    <w:rPr>
      <w:smallCaps/>
      <w:sz w:val="40"/>
    </w:rPr>
  </w:style>
  <w:style w:type="paragraph" w:styleId="Bunntekst">
    <w:name w:val="footer"/>
    <w:basedOn w:val="Normal"/>
    <w:pPr>
      <w:tabs>
        <w:tab w:val="center" w:pos="4536"/>
        <w:tab w:val="right" w:pos="9072"/>
      </w:tabs>
    </w:pPr>
  </w:style>
  <w:style w:type="character" w:styleId="Hyperkobling">
    <w:name w:val="Hyperlink"/>
    <w:basedOn w:val="Standardskriftforavsnitt"/>
    <w:uiPriority w:val="99"/>
    <w:rPr>
      <w:color w:val="0000FF"/>
      <w:u w:val="single"/>
    </w:rPr>
  </w:style>
  <w:style w:type="character" w:styleId="Fulgthyperkobling">
    <w:name w:val="FollowedHyperlink"/>
    <w:basedOn w:val="Standardskriftforavsnitt"/>
    <w:rPr>
      <w:color w:val="800080"/>
      <w:u w:val="single"/>
    </w:rPr>
  </w:style>
  <w:style w:type="character" w:styleId="Sidetall">
    <w:name w:val="page number"/>
    <w:basedOn w:val="Standardskriftforavsnitt"/>
    <w:rsid w:val="001D6F9B"/>
  </w:style>
  <w:style w:type="paragraph" w:styleId="Tittel">
    <w:name w:val="Title"/>
    <w:basedOn w:val="Normal"/>
    <w:link w:val="TittelTegn"/>
    <w:uiPriority w:val="10"/>
    <w:qFormat/>
    <w:rsid w:val="00FA69EA"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INNH1">
    <w:name w:val="toc 1"/>
    <w:basedOn w:val="Normal"/>
    <w:next w:val="Normal"/>
    <w:autoRedefine/>
    <w:uiPriority w:val="39"/>
    <w:rsid w:val="00FA69EA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INNH3">
    <w:name w:val="toc 3"/>
    <w:basedOn w:val="Normal"/>
    <w:next w:val="Normal"/>
    <w:autoRedefine/>
    <w:semiHidden/>
    <w:rsid w:val="00FA69EA"/>
    <w:pPr>
      <w:ind w:left="400"/>
    </w:pPr>
    <w:rPr>
      <w:rFonts w:asciiTheme="minorHAnsi" w:hAnsiTheme="minorHAnsi"/>
    </w:rPr>
  </w:style>
  <w:style w:type="paragraph" w:styleId="Brdtekst">
    <w:name w:val="Body Text"/>
    <w:basedOn w:val="Normal"/>
    <w:link w:val="BrdtekstTegn"/>
    <w:rsid w:val="00FA69EA"/>
    <w:pPr>
      <w:spacing w:after="120"/>
    </w:pPr>
  </w:style>
  <w:style w:type="paragraph" w:styleId="Comment" w:customStyle="1">
    <w:name w:val="Comment"/>
    <w:basedOn w:val="Brdtekst"/>
    <w:rsid w:val="00703F69"/>
    <w:rPr>
      <w:i/>
      <w:color w:val="339966"/>
    </w:rPr>
  </w:style>
  <w:style w:type="paragraph" w:styleId="Definition" w:customStyle="1">
    <w:name w:val="Definition"/>
    <w:basedOn w:val="Normal"/>
    <w:rsid w:val="000551FF"/>
    <w:pPr>
      <w:ind w:left="2268" w:hanging="2268"/>
    </w:pPr>
  </w:style>
  <w:style w:type="paragraph" w:styleId="References" w:customStyle="1">
    <w:name w:val="References"/>
    <w:basedOn w:val="Brdtekst"/>
    <w:rsid w:val="00BF1D58"/>
    <w:pPr>
      <w:numPr>
        <w:numId w:val="3"/>
      </w:numPr>
    </w:pPr>
  </w:style>
  <w:style w:type="paragraph" w:styleId="Bobletekst">
    <w:name w:val="Balloon Text"/>
    <w:basedOn w:val="Normal"/>
    <w:link w:val="BobletekstTegn"/>
    <w:rsid w:val="0068569A"/>
    <w:rPr>
      <w:rFonts w:ascii="Lucida Grande" w:hAnsi="Lucida Grande"/>
      <w:sz w:val="18"/>
      <w:szCs w:val="18"/>
    </w:rPr>
  </w:style>
  <w:style w:type="character" w:styleId="BobletekstTegn" w:customStyle="1">
    <w:name w:val="Bobletekst Tegn"/>
    <w:basedOn w:val="Standardskriftforavsnitt"/>
    <w:link w:val="Bobletekst"/>
    <w:rsid w:val="0068569A"/>
    <w:rPr>
      <w:rFonts w:ascii="Lucida Grande" w:hAnsi="Lucida Grande"/>
      <w:sz w:val="18"/>
      <w:szCs w:val="18"/>
      <w:lang w:val="nb-NO" w:eastAsia="nb-NO"/>
    </w:rPr>
  </w:style>
  <w:style w:type="character" w:styleId="BrdtekstTegn" w:customStyle="1">
    <w:name w:val="Brødtekst Tegn"/>
    <w:basedOn w:val="Standardskriftforavsnitt"/>
    <w:link w:val="Brdtekst"/>
    <w:rsid w:val="0068569A"/>
    <w:rPr>
      <w:rFonts w:ascii="Verdana" w:hAnsi="Verdana"/>
      <w:lang w:val="nb-NO" w:eastAsia="nb-NO"/>
    </w:rPr>
  </w:style>
  <w:style w:type="table" w:styleId="Tabellrutenett">
    <w:name w:val="Table Grid"/>
    <w:basedOn w:val="Vanligtabell"/>
    <w:uiPriority w:val="39"/>
    <w:rsid w:val="00552A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ellTekst" w:customStyle="1">
    <w:name w:val="TabellTekst"/>
    <w:basedOn w:val="Normal"/>
    <w:qFormat/>
    <w:rsid w:val="00552AAF"/>
  </w:style>
  <w:style w:type="paragraph" w:styleId="TabellTittel" w:customStyle="1">
    <w:name w:val="TabellTittel"/>
    <w:basedOn w:val="TabellTekst"/>
    <w:qFormat/>
    <w:rsid w:val="00552AAF"/>
    <w:rPr>
      <w:b/>
    </w:rPr>
  </w:style>
  <w:style w:type="paragraph" w:styleId="Punktliste2">
    <w:name w:val="List Bullet 2"/>
    <w:basedOn w:val="Normal"/>
    <w:rsid w:val="00BF1D58"/>
    <w:pPr>
      <w:numPr>
        <w:numId w:val="1"/>
      </w:numPr>
      <w:contextualSpacing/>
    </w:pPr>
  </w:style>
  <w:style w:type="paragraph" w:styleId="INNH2">
    <w:name w:val="toc 2"/>
    <w:basedOn w:val="Normal"/>
    <w:next w:val="Normal"/>
    <w:autoRedefine/>
    <w:uiPriority w:val="39"/>
    <w:unhideWhenUsed/>
    <w:rsid w:val="00882395"/>
    <w:pPr>
      <w:spacing w:before="120"/>
      <w:ind w:left="200"/>
    </w:pPr>
    <w:rPr>
      <w:rFonts w:asciiTheme="minorHAnsi" w:hAnsiTheme="minorHAnsi"/>
      <w:b/>
      <w:bCs/>
      <w:sz w:val="22"/>
      <w:szCs w:val="22"/>
    </w:rPr>
  </w:style>
  <w:style w:type="paragraph" w:styleId="Bildetekst">
    <w:name w:val="caption"/>
    <w:basedOn w:val="Normal"/>
    <w:next w:val="Normal"/>
    <w:unhideWhenUsed/>
    <w:qFormat/>
    <w:rsid w:val="00626E73"/>
    <w:pPr>
      <w:spacing w:after="200"/>
      <w:jc w:val="center"/>
    </w:pPr>
    <w:rPr>
      <w:i/>
      <w:iCs/>
      <w:color w:val="1F497D" w:themeColor="text2"/>
      <w:sz w:val="18"/>
      <w:szCs w:val="18"/>
    </w:rPr>
  </w:style>
  <w:style w:type="paragraph" w:styleId="Figurliste">
    <w:name w:val="table of figures"/>
    <w:basedOn w:val="Normal"/>
    <w:next w:val="Normal"/>
    <w:uiPriority w:val="99"/>
    <w:unhideWhenUsed/>
    <w:rsid w:val="00626E73"/>
  </w:style>
  <w:style w:type="paragraph" w:styleId="Figure" w:customStyle="1">
    <w:name w:val="Figure"/>
    <w:basedOn w:val="Brdtekst"/>
    <w:qFormat/>
    <w:rsid w:val="00626E73"/>
    <w:pPr>
      <w:jc w:val="center"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412BBF"/>
    <w:pPr>
      <w:keepLines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smallCaps w:val="0"/>
      <w:color w:val="365F91" w:themeColor="accent1" w:themeShade="BF"/>
      <w:kern w:val="0"/>
      <w:sz w:val="28"/>
      <w:szCs w:val="28"/>
    </w:rPr>
  </w:style>
  <w:style w:type="paragraph" w:styleId="INNH4">
    <w:name w:val="toc 4"/>
    <w:basedOn w:val="Normal"/>
    <w:next w:val="Normal"/>
    <w:autoRedefine/>
    <w:semiHidden/>
    <w:unhideWhenUsed/>
    <w:rsid w:val="00412BBF"/>
    <w:pPr>
      <w:ind w:left="600"/>
    </w:pPr>
    <w:rPr>
      <w:rFonts w:asciiTheme="minorHAnsi" w:hAnsiTheme="minorHAnsi"/>
    </w:rPr>
  </w:style>
  <w:style w:type="paragraph" w:styleId="INNH5">
    <w:name w:val="toc 5"/>
    <w:basedOn w:val="Normal"/>
    <w:next w:val="Normal"/>
    <w:autoRedefine/>
    <w:semiHidden/>
    <w:unhideWhenUsed/>
    <w:rsid w:val="00412BBF"/>
    <w:pPr>
      <w:ind w:left="800"/>
    </w:pPr>
    <w:rPr>
      <w:rFonts w:asciiTheme="minorHAnsi" w:hAnsiTheme="minorHAnsi"/>
    </w:rPr>
  </w:style>
  <w:style w:type="paragraph" w:styleId="INNH6">
    <w:name w:val="toc 6"/>
    <w:basedOn w:val="Normal"/>
    <w:next w:val="Normal"/>
    <w:autoRedefine/>
    <w:semiHidden/>
    <w:unhideWhenUsed/>
    <w:rsid w:val="00412BBF"/>
    <w:pPr>
      <w:ind w:left="1000"/>
    </w:pPr>
    <w:rPr>
      <w:rFonts w:asciiTheme="minorHAnsi" w:hAnsiTheme="minorHAnsi"/>
    </w:rPr>
  </w:style>
  <w:style w:type="paragraph" w:styleId="INNH7">
    <w:name w:val="toc 7"/>
    <w:basedOn w:val="Normal"/>
    <w:next w:val="Normal"/>
    <w:autoRedefine/>
    <w:semiHidden/>
    <w:unhideWhenUsed/>
    <w:rsid w:val="00412BBF"/>
    <w:pPr>
      <w:ind w:left="1200"/>
    </w:pPr>
    <w:rPr>
      <w:rFonts w:asciiTheme="minorHAnsi" w:hAnsiTheme="minorHAnsi"/>
    </w:rPr>
  </w:style>
  <w:style w:type="paragraph" w:styleId="INNH8">
    <w:name w:val="toc 8"/>
    <w:basedOn w:val="Normal"/>
    <w:next w:val="Normal"/>
    <w:autoRedefine/>
    <w:semiHidden/>
    <w:unhideWhenUsed/>
    <w:rsid w:val="00412BBF"/>
    <w:pPr>
      <w:ind w:left="1400"/>
    </w:pPr>
    <w:rPr>
      <w:rFonts w:asciiTheme="minorHAnsi" w:hAnsiTheme="minorHAnsi"/>
    </w:rPr>
  </w:style>
  <w:style w:type="paragraph" w:styleId="INNH9">
    <w:name w:val="toc 9"/>
    <w:basedOn w:val="Normal"/>
    <w:next w:val="Normal"/>
    <w:autoRedefine/>
    <w:semiHidden/>
    <w:unhideWhenUsed/>
    <w:rsid w:val="00412BBF"/>
    <w:pPr>
      <w:ind w:left="1600"/>
    </w:pPr>
    <w:rPr>
      <w:rFonts w:asciiTheme="minorHAnsi" w:hAnsiTheme="minorHAnsi"/>
    </w:rPr>
  </w:style>
  <w:style w:type="character" w:styleId="TittelTegn" w:customStyle="1">
    <w:name w:val="Tittel Tegn"/>
    <w:basedOn w:val="Standardskriftforavsnitt"/>
    <w:link w:val="Tittel"/>
    <w:uiPriority w:val="10"/>
    <w:rsid w:val="00310A54"/>
    <w:rPr>
      <w:rFonts w:ascii="Arial" w:hAnsi="Arial" w:cs="Arial"/>
      <w:b/>
      <w:bCs/>
      <w:kern w:val="28"/>
      <w:sz w:val="32"/>
      <w:szCs w:val="32"/>
      <w:lang w:val="nb-NO" w:eastAsia="nb-NO"/>
    </w:rPr>
  </w:style>
  <w:style w:type="paragraph" w:styleId="KI-Overskrift2" w:customStyle="1">
    <w:name w:val="KI-Overskrift 2"/>
    <w:basedOn w:val="Brdtekst"/>
    <w:qFormat/>
    <w:rsid w:val="002976D9"/>
    <w:pPr>
      <w:pBdr>
        <w:top w:val="single" w:color="auto" w:sz="4" w:space="1"/>
      </w:pBdr>
      <w:spacing w:before="240"/>
    </w:pPr>
    <w:rPr>
      <w:rFonts w:asciiTheme="minorHAnsi" w:hAnsiTheme="minorHAnsi"/>
      <w:b/>
      <w:sz w:val="23"/>
    </w:rPr>
  </w:style>
  <w:style w:type="paragraph" w:styleId="KI-Brdtekst" w:customStyle="1">
    <w:name w:val="KI-Brødtekst"/>
    <w:basedOn w:val="Brdtekst"/>
    <w:qFormat/>
    <w:rsid w:val="002976D9"/>
    <w:rPr>
      <w:rFonts w:asciiTheme="minorHAnsi" w:hAnsiTheme="minorHAnsi"/>
      <w:sz w:val="19"/>
    </w:rPr>
  </w:style>
  <w:style w:type="paragraph" w:styleId="KI-Underskrift" w:customStyle="1">
    <w:name w:val="KI-Underskrift"/>
    <w:basedOn w:val="KI-Brdtekst"/>
    <w:qFormat/>
    <w:rsid w:val="002976D9"/>
    <w:pPr>
      <w:jc w:val="center"/>
    </w:pPr>
    <w:rPr>
      <w:i/>
      <w:sz w:val="15"/>
    </w:rPr>
  </w:style>
  <w:style w:type="paragraph" w:styleId="KI-Overskrift1" w:customStyle="1">
    <w:name w:val="KI-Overskrift 1"/>
    <w:basedOn w:val="Normal"/>
    <w:qFormat/>
    <w:rsid w:val="002976D9"/>
    <w:rPr>
      <w:rFonts w:asciiTheme="majorHAnsi" w:hAnsiTheme="majorHAnsi"/>
      <w:sz w:val="51"/>
    </w:rPr>
  </w:style>
  <w:style w:type="character" w:styleId="Ulstomtale">
    <w:name w:val="Unresolved Mention"/>
    <w:basedOn w:val="Standardskriftforavsnitt"/>
    <w:rsid w:val="00987DCD"/>
    <w:rPr>
      <w:color w:val="605E5C"/>
      <w:shd w:val="clear" w:color="auto" w:fill="E1DFDD"/>
    </w:rPr>
  </w:style>
  <w:style w:type="character" w:styleId="Overskrift2Tegn" w:customStyle="1">
    <w:name w:val="Overskrift 2 Tegn"/>
    <w:basedOn w:val="Standardskriftforavsnitt"/>
    <w:link w:val="Overskrift2"/>
    <w:rsid w:val="00701DBB"/>
    <w:rPr>
      <w:rFonts w:ascii="Arial" w:hAnsi="Arial" w:cs="Arial"/>
      <w:b/>
      <w:bCs/>
      <w:i/>
      <w:iCs/>
      <w:sz w:val="28"/>
      <w:szCs w:val="28"/>
      <w:lang w:val="nb-NO" w:eastAsia="nb-NO"/>
    </w:rPr>
  </w:style>
  <w:style w:type="paragraph" w:styleId="OverskriftReferanserogVedlegg" w:customStyle="1">
    <w:name w:val="Overskrift Referanser og Vedlegg"/>
    <w:basedOn w:val="Normal"/>
    <w:qFormat/>
    <w:rsid w:val="00AD5548"/>
    <w:pPr>
      <w:spacing w:before="360" w:after="120"/>
    </w:pPr>
    <w:rPr>
      <w:rFonts w:ascii="Arial" w:hAnsi="Arial"/>
      <w:b/>
      <w:smallCaps/>
      <w:sz w:val="32"/>
    </w:rPr>
  </w:style>
  <w:style w:type="numbering" w:styleId="Gjeldendeliste1" w:customStyle="1">
    <w:name w:val="Gjeldende liste1"/>
    <w:uiPriority w:val="99"/>
    <w:rsid w:val="00AD5548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hyperlink" Target="https://www.bath.ac.uk/publications/library-guides-to-citing-referencing/attachments/ieee-style-guide.pdf" TargetMode="External" Id="rId17" /><Relationship Type="http://schemas.openxmlformats.org/officeDocument/2006/relationships/customXml" Target="../customXml/item2.xml" Id="rId2" /><Relationship Type="http://schemas.openxmlformats.org/officeDocument/2006/relationships/image" Target="media/image3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image" Target="media/image2.png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microsoft.com/office/2020/10/relationships/intelligence" Target="intelligence2.xml" Id="R78323f5e03f649b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daas\Downloads\Rapportmal%20IDATx20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95f9d8-51a2-4a22-b951-bf07a46c96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A79ACE9E809E4A8DB2323D553F9D1A" ma:contentTypeVersion="6" ma:contentTypeDescription="Create a new document." ma:contentTypeScope="" ma:versionID="8d9564de8a268316bfdd1f6738133eba">
  <xsd:schema xmlns:xsd="http://www.w3.org/2001/XMLSchema" xmlns:xs="http://www.w3.org/2001/XMLSchema" xmlns:p="http://schemas.microsoft.com/office/2006/metadata/properties" xmlns:ns3="7e95f9d8-51a2-4a22-b951-bf07a46c96ff" targetNamespace="http://schemas.microsoft.com/office/2006/metadata/properties" ma:root="true" ma:fieldsID="69fef036ec66abb3177b60b74c82778a" ns3:_="">
    <xsd:import namespace="7e95f9d8-51a2-4a22-b951-bf07a46c96f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95f9d8-51a2-4a22-b951-bf07a46c96f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F91D6D-BC62-ED47-9031-2194236716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2CD333-29DE-460F-8103-5AC32B5353BA}">
  <ds:schemaRefs>
    <ds:schemaRef ds:uri="http://schemas.microsoft.com/office/infopath/2007/PartnerControls"/>
    <ds:schemaRef ds:uri="7e95f9d8-51a2-4a22-b951-bf07a46c96ff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091FDAA-5EB3-4346-9FDD-D0EF29E978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46FDCC-1409-4A78-8A70-B5CEE0470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95f9d8-51a2-4a22-b951-bf07a46c96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Rapportmal IDATx2003</ap:Template>
  <ap:Application>Microsoft Word for the web</ap:Application>
  <ap:DocSecurity>0</ap:DocSecurity>
  <ap:ScaleCrop>false</ap:ScaleCrop>
  <ap:Manager/>
  <ap:Company>NTNU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Studentrapport IDATx2003</dc:title>
  <dc:subject/>
  <dc:creator>Ida Aspenes-Isaksen</dc:creator>
  <keywords/>
  <dc:description/>
  <lastModifiedBy>Julie Bao Thi Tran</lastModifiedBy>
  <revision>6</revision>
  <lastPrinted>2016-01-27T06:04:00.0000000Z</lastPrinted>
  <dcterms:created xsi:type="dcterms:W3CDTF">2025-01-30T12:42:00.0000000Z</dcterms:created>
  <dcterms:modified xsi:type="dcterms:W3CDTF">2025-03-27T14:17:55.7758521Z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0x01010058A79ACE9E809E4A8DB2323D553F9D1A</vt:lpwstr>
  </property>
</Properties>
</file>